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FB5" w14:textId="77777777" w:rsidR="00445DD9" w:rsidRPr="000B022F" w:rsidRDefault="00445DD9" w:rsidP="00BE4410">
      <w:pPr>
        <w:pStyle w:val="ContactInfo"/>
        <w:jc w:val="left"/>
        <w:rPr>
          <w:color w:val="auto"/>
        </w:rPr>
      </w:pPr>
    </w:p>
    <w:p w14:paraId="688F330A" w14:textId="77777777" w:rsidR="00445DD9" w:rsidRPr="000B022F" w:rsidRDefault="00445DD9" w:rsidP="00BF6121">
      <w:pPr>
        <w:rPr>
          <w:color w:val="auto"/>
        </w:rPr>
      </w:pPr>
    </w:p>
    <w:tbl>
      <w:tblPr>
        <w:tblStyle w:val="TableGrid"/>
        <w:tblW w:w="10044" w:type="dxa"/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2160"/>
        <w:gridCol w:w="1080"/>
        <w:gridCol w:w="810"/>
        <w:gridCol w:w="1350"/>
        <w:gridCol w:w="1260"/>
        <w:gridCol w:w="779"/>
      </w:tblGrid>
      <w:tr w:rsidR="000B022F" w:rsidRPr="000B022F" w14:paraId="7380DB80" w14:textId="77777777" w:rsidTr="00163BFE">
        <w:trPr>
          <w:trHeight w:val="1076"/>
        </w:trPr>
        <w:tc>
          <w:tcPr>
            <w:tcW w:w="10044" w:type="dxa"/>
            <w:gridSpan w:val="8"/>
          </w:tcPr>
          <w:p w14:paraId="58A600FD" w14:textId="77777777" w:rsidR="00542006" w:rsidRPr="000B022F" w:rsidRDefault="00000000" w:rsidP="00A90A2D">
            <w:pPr>
              <w:pStyle w:val="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DEC9AF3FF009415E88D77CAC81082593"/>
                </w:placeholder>
                <w:showingPlcHdr/>
                <w15:appearance w15:val="hidden"/>
              </w:sdtPr>
              <w:sdtContent>
                <w:r w:rsidR="00156A3A" w:rsidRPr="000B022F">
                  <w:rPr>
                    <w:color w:val="auto"/>
                  </w:rPr>
                  <w:t>Invoice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6FE41E09" w14:textId="77777777" w:rsidTr="000B022F">
        <w:trPr>
          <w:trHeight w:val="302"/>
        </w:trPr>
        <w:tc>
          <w:tcPr>
            <w:tcW w:w="5845" w:type="dxa"/>
            <w:gridSpan w:val="4"/>
          </w:tcPr>
          <w:p w14:paraId="1352050C" w14:textId="77777777" w:rsidR="00163BFE" w:rsidRPr="000B022F" w:rsidRDefault="00163BFE" w:rsidP="00CD21D4">
            <w:pPr>
              <w:rPr>
                <w:color w:val="auto"/>
              </w:rPr>
            </w:pPr>
          </w:p>
        </w:tc>
        <w:tc>
          <w:tcPr>
            <w:tcW w:w="810" w:type="dxa"/>
          </w:tcPr>
          <w:p w14:paraId="4C985388" w14:textId="780315B5" w:rsidR="00163BFE" w:rsidRPr="000B022F" w:rsidRDefault="00000000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586065519"/>
                <w:placeholder>
                  <w:docPart w:val="E89C745836814BDDA3016E161DE95D73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DATE:</w:t>
                </w:r>
              </w:sdtContent>
            </w:sdt>
          </w:p>
        </w:tc>
        <w:tc>
          <w:tcPr>
            <w:tcW w:w="1350" w:type="dxa"/>
          </w:tcPr>
          <w:p w14:paraId="0AC96EC3" w14:textId="3B626430" w:rsidR="00163BFE" w:rsidRPr="000B022F" w:rsidRDefault="00163BFE" w:rsidP="00CD21D4">
            <w:pPr>
              <w:rPr>
                <w:color w:val="auto"/>
              </w:rPr>
            </w:pPr>
            <w:r w:rsidRPr="000B022F">
              <w:rPr>
                <w:color w:val="auto"/>
              </w:rPr>
              <w:t>20-Mar-23</w:t>
            </w:r>
          </w:p>
        </w:tc>
        <w:tc>
          <w:tcPr>
            <w:tcW w:w="1260" w:type="dxa"/>
          </w:tcPr>
          <w:p w14:paraId="6CAAE6F5" w14:textId="3718126B" w:rsidR="00163BFE" w:rsidRPr="000B022F" w:rsidRDefault="00000000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955478738"/>
                <w:placeholder>
                  <w:docPart w:val="7F7B401302C448368B645880517C25A6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INVOICE #</w:t>
                </w:r>
              </w:sdtContent>
            </w:sdt>
          </w:p>
        </w:tc>
        <w:tc>
          <w:tcPr>
            <w:tcW w:w="779" w:type="dxa"/>
          </w:tcPr>
          <w:p w14:paraId="3171A56D" w14:textId="7F2D77A3" w:rsidR="00163BFE" w:rsidRPr="000B022F" w:rsidRDefault="00163BFE" w:rsidP="00CD21D4">
            <w:pPr>
              <w:rPr>
                <w:color w:val="auto"/>
              </w:rPr>
            </w:pPr>
            <w:r w:rsidRPr="000B022F">
              <w:rPr>
                <w:color w:val="auto"/>
              </w:rPr>
              <w:t>001</w:t>
            </w:r>
          </w:p>
        </w:tc>
      </w:tr>
      <w:tr w:rsidR="000B022F" w:rsidRPr="000B022F" w14:paraId="33E30691" w14:textId="77777777" w:rsidTr="000B022F">
        <w:trPr>
          <w:trHeight w:val="1351"/>
        </w:trPr>
        <w:tc>
          <w:tcPr>
            <w:tcW w:w="895" w:type="dxa"/>
          </w:tcPr>
          <w:p w14:paraId="6CA00FF1" w14:textId="58244351" w:rsidR="00163BFE" w:rsidRPr="000B022F" w:rsidRDefault="00163BFE" w:rsidP="00C72F49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from:</w:t>
            </w:r>
          </w:p>
        </w:tc>
        <w:tc>
          <w:tcPr>
            <w:tcW w:w="4950" w:type="dxa"/>
            <w:gridSpan w:val="3"/>
          </w:tcPr>
          <w:p w14:paraId="19A1218D" w14:textId="77777777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Girish</w:t>
            </w:r>
          </w:p>
          <w:p w14:paraId="40AD8947" w14:textId="77777777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#132, 2nd Cross, Behind Kalyani Motors,</w:t>
            </w:r>
          </w:p>
          <w:p w14:paraId="1BE420CC" w14:textId="77777777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Horamavu, </w:t>
            </w:r>
          </w:p>
          <w:p w14:paraId="35B9AC04" w14:textId="77777777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Bangalore – 560043</w:t>
            </w:r>
          </w:p>
          <w:p w14:paraId="09615184" w14:textId="29FF791A" w:rsidR="000B022F" w:rsidRPr="000B022F" w:rsidRDefault="000B022F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Mob: </w:t>
            </w:r>
            <w:r w:rsidR="00163BFE" w:rsidRPr="000B022F">
              <w:rPr>
                <w:color w:val="auto"/>
              </w:rPr>
              <w:t>+91 99021 55246</w:t>
            </w:r>
          </w:p>
        </w:tc>
        <w:tc>
          <w:tcPr>
            <w:tcW w:w="810" w:type="dxa"/>
          </w:tcPr>
          <w:p w14:paraId="7580DFE2" w14:textId="77777777" w:rsidR="00163BFE" w:rsidRPr="000B022F" w:rsidRDefault="00000000" w:rsidP="00CD21D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A87F219B88834504A30734FEFCB95AEF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To: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</w:tc>
        <w:tc>
          <w:tcPr>
            <w:tcW w:w="3389" w:type="dxa"/>
            <w:gridSpan w:val="3"/>
          </w:tcPr>
          <w:p w14:paraId="6C19E460" w14:textId="0610FF04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FEEB2333848F43FBAB3077B93C2AF34D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President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385B19B5" w14:textId="137D4039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01EDAEB951EE460181F0EDFA8ACC85F6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The New Town Club Yelahanka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19F5FEB6" w14:textId="1EB8F233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1EED16E6423F405581C36C255BF4EFBC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Yelahanka Satellite Town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0D394A50" w14:textId="7070C68F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AD6B232608E14D40823D2D87A97B40E6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Bengaluru – 560064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7F77D994" w14:textId="2C360CB1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C7F373C9A0E04A2CA7B3C5ABCA8B38EF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080 2846 0688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6881B437" w14:textId="77777777" w:rsidTr="000B022F">
        <w:trPr>
          <w:trHeight w:val="338"/>
        </w:trPr>
        <w:tc>
          <w:tcPr>
            <w:tcW w:w="895" w:type="dxa"/>
          </w:tcPr>
          <w:p w14:paraId="1D64C3FC" w14:textId="77777777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PAN</w:t>
            </w:r>
          </w:p>
        </w:tc>
        <w:tc>
          <w:tcPr>
            <w:tcW w:w="1710" w:type="dxa"/>
          </w:tcPr>
          <w:p w14:paraId="3B8DFF40" w14:textId="26A4DAA5" w:rsidR="000B022F" w:rsidRPr="000B022F" w:rsidRDefault="000B022F" w:rsidP="00CD21D4">
            <w:pPr>
              <w:pStyle w:val="Heading1"/>
              <w:rPr>
                <w:color w:val="auto"/>
              </w:rPr>
            </w:pPr>
          </w:p>
        </w:tc>
        <w:tc>
          <w:tcPr>
            <w:tcW w:w="2160" w:type="dxa"/>
          </w:tcPr>
          <w:p w14:paraId="4DF9D47F" w14:textId="69190E1F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 xml:space="preserve">ACCOUNT </w:t>
            </w:r>
            <w:r>
              <w:rPr>
                <w:color w:val="auto"/>
              </w:rPr>
              <w:t>Number</w:t>
            </w:r>
          </w:p>
        </w:tc>
        <w:tc>
          <w:tcPr>
            <w:tcW w:w="1890" w:type="dxa"/>
            <w:gridSpan w:val="2"/>
          </w:tcPr>
          <w:p w14:paraId="5186100B" w14:textId="3F843534" w:rsidR="000B022F" w:rsidRPr="000B022F" w:rsidRDefault="000B022F" w:rsidP="00CD21D4">
            <w:pPr>
              <w:pStyle w:val="Heading1"/>
              <w:rPr>
                <w:color w:val="auto"/>
              </w:rPr>
            </w:pPr>
          </w:p>
        </w:tc>
        <w:tc>
          <w:tcPr>
            <w:tcW w:w="1350" w:type="dxa"/>
          </w:tcPr>
          <w:p w14:paraId="3C987985" w14:textId="407AC420" w:rsidR="000B022F" w:rsidRPr="000B022F" w:rsidRDefault="000B022F" w:rsidP="00CD21D4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IFSC code</w:t>
            </w:r>
          </w:p>
        </w:tc>
        <w:tc>
          <w:tcPr>
            <w:tcW w:w="2039" w:type="dxa"/>
            <w:gridSpan w:val="2"/>
          </w:tcPr>
          <w:p w14:paraId="277FAFA2" w14:textId="247F2418" w:rsidR="000B022F" w:rsidRPr="000B022F" w:rsidRDefault="000B022F" w:rsidP="00CD21D4">
            <w:pPr>
              <w:pStyle w:val="Heading1"/>
              <w:rPr>
                <w:color w:val="auto"/>
              </w:rPr>
            </w:pPr>
          </w:p>
        </w:tc>
      </w:tr>
    </w:tbl>
    <w:p w14:paraId="52EB7E11" w14:textId="77777777" w:rsidR="00856EDE" w:rsidRPr="000B022F" w:rsidRDefault="00856EDE" w:rsidP="00856EDE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760"/>
        <w:gridCol w:w="1350"/>
        <w:gridCol w:w="2065"/>
      </w:tblGrid>
      <w:tr w:rsidR="000B022F" w:rsidRPr="000B022F" w14:paraId="63DEEA9B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5E16EB51" w14:textId="2655A457" w:rsidR="002D2C31" w:rsidRPr="000B022F" w:rsidRDefault="00163BFE" w:rsidP="00156A3A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Sr No</w:t>
            </w:r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04E6EA0" w14:textId="77777777" w:rsidR="002D2C31" w:rsidRPr="000B022F" w:rsidRDefault="00000000" w:rsidP="002D2C31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EF7B453D861042F292C4FEFF3DB917E6"/>
                </w:placeholder>
                <w:temporary/>
                <w:showingPlcHdr/>
                <w15:appearance w15:val="hidden"/>
              </w:sdtPr>
              <w:sdtContent>
                <w:r w:rsidR="002D2C31" w:rsidRPr="000B022F">
                  <w:rPr>
                    <w:color w:val="auto"/>
                  </w:rPr>
                  <w:t>Description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BF6AEB1" w14:textId="77777777" w:rsidR="002D2C31" w:rsidRPr="000B022F" w:rsidRDefault="00000000" w:rsidP="00BE4410">
            <w:pPr>
              <w:pStyle w:val="Heading1"/>
              <w:jc w:val="right"/>
              <w:rPr>
                <w:color w:val="auto"/>
              </w:rPr>
            </w:pPr>
            <w:sdt>
              <w:sdtPr>
                <w:rPr>
                  <w:color w:val="auto"/>
                </w:rPr>
                <w:id w:val="1507863871"/>
                <w:placeholder>
                  <w:docPart w:val="0428D5FB59DE4A91883FB0B4BA6CACD6"/>
                </w:placeholder>
                <w:temporary/>
                <w:showingPlcHdr/>
                <w15:appearance w15:val="hidden"/>
              </w:sdtPr>
              <w:sdtContent>
                <w:r w:rsidR="002D2C31" w:rsidRPr="000B022F">
                  <w:rPr>
                    <w:color w:val="auto"/>
                  </w:rPr>
                  <w:t>Unit Price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2065" w:type="dxa"/>
            <w:vAlign w:val="center"/>
          </w:tcPr>
          <w:p w14:paraId="5198897A" w14:textId="6C0CB971" w:rsidR="002D2C31" w:rsidRPr="000B022F" w:rsidRDefault="00163BFE" w:rsidP="00163BFE">
            <w:pPr>
              <w:pStyle w:val="Heading1"/>
              <w:jc w:val="center"/>
              <w:rPr>
                <w:color w:val="auto"/>
              </w:rPr>
            </w:pPr>
            <w:r w:rsidRPr="000B022F">
              <w:rPr>
                <w:color w:val="auto"/>
              </w:rPr>
              <w:t>total</w:t>
            </w:r>
            <w:r w:rsidR="00156A3A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7BFE81B2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79DB1B9D" w14:textId="50C385FE" w:rsidR="002D2C31" w:rsidRPr="000B022F" w:rsidRDefault="000B022F" w:rsidP="0081722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1)</w:t>
            </w:r>
          </w:p>
        </w:tc>
        <w:tc>
          <w:tcPr>
            <w:tcW w:w="5760" w:type="dxa"/>
            <w:vAlign w:val="center"/>
          </w:tcPr>
          <w:p w14:paraId="65BF5809" w14:textId="449924A0" w:rsidR="002D2C31" w:rsidRPr="000B022F" w:rsidRDefault="000B022F" w:rsidP="002D2C31">
            <w:pPr>
              <w:rPr>
                <w:color w:val="auto"/>
              </w:rPr>
            </w:pPr>
            <w:r>
              <w:rPr>
                <w:color w:val="auto"/>
              </w:rPr>
              <w:t>Maintenance of NTCYNK Software</w:t>
            </w:r>
          </w:p>
        </w:tc>
        <w:tc>
          <w:tcPr>
            <w:tcW w:w="1350" w:type="dxa"/>
            <w:vAlign w:val="center"/>
          </w:tcPr>
          <w:p w14:paraId="78A130CD" w14:textId="421EF633" w:rsidR="002D2C31" w:rsidRPr="000B022F" w:rsidRDefault="000B022F" w:rsidP="003823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065" w:type="dxa"/>
            <w:vAlign w:val="center"/>
          </w:tcPr>
          <w:p w14:paraId="5ADA1903" w14:textId="70CFF044" w:rsidR="00C3490E" w:rsidRPr="000B022F" w:rsidRDefault="000B022F" w:rsidP="00BE4410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55</w:t>
            </w:r>
            <w:r w:rsidR="00382397">
              <w:rPr>
                <w:color w:val="auto"/>
              </w:rPr>
              <w:t>,</w:t>
            </w:r>
            <w:r>
              <w:rPr>
                <w:color w:val="auto"/>
              </w:rPr>
              <w:t>000.00</w:t>
            </w:r>
          </w:p>
        </w:tc>
      </w:tr>
      <w:tr w:rsidR="000B022F" w:rsidRPr="000B022F" w14:paraId="53C940F7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6DC2824C" w14:textId="49AD4323" w:rsidR="00C3490E" w:rsidRPr="000B022F" w:rsidRDefault="00C3490E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A0D8888" w14:textId="37F4E977" w:rsidR="00C3490E" w:rsidRPr="000B022F" w:rsidRDefault="00C3490E" w:rsidP="00156A3A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543BAB09" w14:textId="0908F6E8" w:rsidR="00C3490E" w:rsidRPr="000B022F" w:rsidRDefault="00C3490E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101D6C1D" w14:textId="3B60BB94" w:rsidR="00C3490E" w:rsidRPr="000B022F" w:rsidRDefault="00C3490E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4D59AC78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6ACE38EB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046A6C83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01D188AE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5E751955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96BF1B3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043A593B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4D7DD38C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6F2974A7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246D1FDC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3A421152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0D240B0A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3AC83C26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EB85C84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71C1FE34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6DD7DFAE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139F3728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E13AE21" w14:textId="77777777" w:rsidR="00B80F23" w:rsidRPr="000B022F" w:rsidRDefault="00B80F23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340C1576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4EA011CE" w14:textId="77777777" w:rsidR="00B80F23" w:rsidRPr="000B022F" w:rsidRDefault="00B80F23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A205A0F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0DACF9DE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3FFA839A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08978F81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3968F233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5399B0E6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162BA886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23ECE390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51E2DEB5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0786A5F7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317FEB38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4A243BEC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6B1BBACD" w14:textId="77777777" w:rsidR="001069E0" w:rsidRPr="000B022F" w:rsidRDefault="001069E0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1DA4429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4D758BC5" w14:textId="77777777" w:rsidR="001069E0" w:rsidRPr="000B022F" w:rsidRDefault="001069E0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70FEC4B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136F9757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3B0DAFD6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171F664F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2AA495B4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1F3EAF8C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08E89AD1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E8805C9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2352E343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3DE542C1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5BC79D62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42E141A3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569FD165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4C30FEF6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0EB1F318" w14:textId="77777777" w:rsidR="005E0721" w:rsidRPr="000B022F" w:rsidRDefault="005E0721" w:rsidP="00BE4410">
            <w:pPr>
              <w:jc w:val="right"/>
              <w:rPr>
                <w:color w:val="auto"/>
              </w:rPr>
            </w:pPr>
          </w:p>
        </w:tc>
      </w:tr>
      <w:tr w:rsidR="000B022F" w:rsidRPr="000B022F" w14:paraId="004B6C0E" w14:textId="77777777" w:rsidTr="00817225">
        <w:trPr>
          <w:trHeight w:val="397"/>
        </w:trPr>
        <w:tc>
          <w:tcPr>
            <w:tcW w:w="895" w:type="dxa"/>
            <w:vAlign w:val="center"/>
          </w:tcPr>
          <w:p w14:paraId="32E6F329" w14:textId="77777777" w:rsidR="005E0721" w:rsidRPr="000B022F" w:rsidRDefault="005E0721" w:rsidP="002D2C31">
            <w:pPr>
              <w:rPr>
                <w:color w:val="auto"/>
              </w:rPr>
            </w:pPr>
          </w:p>
        </w:tc>
        <w:tc>
          <w:tcPr>
            <w:tcW w:w="5760" w:type="dxa"/>
            <w:vAlign w:val="center"/>
          </w:tcPr>
          <w:p w14:paraId="610B2F7A" w14:textId="0961DF27" w:rsidR="005E0721" w:rsidRPr="000B022F" w:rsidRDefault="00BF10AE" w:rsidP="002D2C31">
            <w:pPr>
              <w:rPr>
                <w:color w:val="auto"/>
              </w:rPr>
            </w:pPr>
            <w:r>
              <w:rPr>
                <w:color w:val="auto"/>
              </w:rPr>
              <w:t xml:space="preserve">Rupees </w:t>
            </w:r>
            <w:proofErr w:type="gramStart"/>
            <w:r>
              <w:rPr>
                <w:color w:val="auto"/>
              </w:rPr>
              <w:t>Fifty</w:t>
            </w:r>
            <w:r>
              <w:rPr>
                <w:color w:val="auto"/>
              </w:rPr>
              <w:t xml:space="preserve"> Five</w:t>
            </w:r>
            <w:proofErr w:type="gramEnd"/>
            <w:r>
              <w:rPr>
                <w:color w:val="auto"/>
              </w:rPr>
              <w:t xml:space="preserve"> Thousand Only</w:t>
            </w:r>
          </w:p>
        </w:tc>
        <w:tc>
          <w:tcPr>
            <w:tcW w:w="1350" w:type="dxa"/>
            <w:vAlign w:val="center"/>
          </w:tcPr>
          <w:p w14:paraId="05295562" w14:textId="77777777" w:rsidR="005E0721" w:rsidRPr="000B022F" w:rsidRDefault="00000000" w:rsidP="005E0721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830B3DB204C94F08884952BCBE89F21F"/>
                </w:placeholder>
                <w:temporary/>
                <w:showingPlcHdr/>
                <w15:appearance w15:val="hidden"/>
              </w:sdtPr>
              <w:sdtContent>
                <w:r w:rsidR="005E0721" w:rsidRPr="000B022F">
                  <w:rPr>
                    <w:color w:val="auto"/>
                  </w:rPr>
                  <w:t>Total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  <w:tc>
          <w:tcPr>
            <w:tcW w:w="2065" w:type="dxa"/>
            <w:shd w:val="clear" w:color="auto" w:fill="E6EFEA" w:themeFill="accent1" w:themeFillTint="33"/>
            <w:vAlign w:val="center"/>
          </w:tcPr>
          <w:p w14:paraId="1DBD3FF5" w14:textId="5181B48D" w:rsidR="005E0721" w:rsidRPr="000B022F" w:rsidRDefault="000B022F" w:rsidP="005E0721">
            <w:pPr>
              <w:pStyle w:val="Totals"/>
              <w:rPr>
                <w:color w:val="auto"/>
              </w:rPr>
            </w:pPr>
            <w:r>
              <w:rPr>
                <w:color w:val="auto"/>
              </w:rPr>
              <w:t>55,000.00</w:t>
            </w:r>
          </w:p>
        </w:tc>
      </w:tr>
    </w:tbl>
    <w:p w14:paraId="0E2EB81F" w14:textId="607BCD11" w:rsidR="00A81CA6" w:rsidRPr="000B022F" w:rsidRDefault="00A81CA6" w:rsidP="000B022F">
      <w:pPr>
        <w:pStyle w:val="ContactInfo"/>
        <w:jc w:val="left"/>
        <w:rPr>
          <w:color w:val="auto"/>
        </w:rPr>
      </w:pPr>
    </w:p>
    <w:sectPr w:rsidR="00A81CA6" w:rsidRPr="000B022F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1782" w14:textId="77777777" w:rsidR="00DD6AE4" w:rsidRDefault="00DD6AE4" w:rsidP="00EE0F7F">
      <w:r>
        <w:separator/>
      </w:r>
    </w:p>
  </w:endnote>
  <w:endnote w:type="continuationSeparator" w:id="0">
    <w:p w14:paraId="0E45B5BA" w14:textId="77777777" w:rsidR="00DD6AE4" w:rsidRDefault="00DD6AE4" w:rsidP="00EE0F7F">
      <w:r>
        <w:continuationSeparator/>
      </w:r>
    </w:p>
  </w:endnote>
  <w:endnote w:type="continuationNotice" w:id="1">
    <w:p w14:paraId="3473081C" w14:textId="77777777" w:rsidR="00DD6AE4" w:rsidRDefault="00DD6A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9577B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DE05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F68D" w14:textId="77777777" w:rsidR="00DD6AE4" w:rsidRDefault="00DD6AE4" w:rsidP="00EE0F7F">
      <w:r>
        <w:separator/>
      </w:r>
    </w:p>
  </w:footnote>
  <w:footnote w:type="continuationSeparator" w:id="0">
    <w:p w14:paraId="74D6EBAA" w14:textId="77777777" w:rsidR="00DD6AE4" w:rsidRDefault="00DD6AE4" w:rsidP="00EE0F7F">
      <w:r>
        <w:continuationSeparator/>
      </w:r>
    </w:p>
  </w:footnote>
  <w:footnote w:type="continuationNotice" w:id="1">
    <w:p w14:paraId="6BA9E3C0" w14:textId="77777777" w:rsidR="00DD6AE4" w:rsidRDefault="00DD6AE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E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B022F"/>
    <w:rsid w:val="000E34F4"/>
    <w:rsid w:val="000F3D19"/>
    <w:rsid w:val="001069E0"/>
    <w:rsid w:val="00124AE4"/>
    <w:rsid w:val="00131F5D"/>
    <w:rsid w:val="00141CC5"/>
    <w:rsid w:val="00156A3A"/>
    <w:rsid w:val="00161833"/>
    <w:rsid w:val="00163BFE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2397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6D5829"/>
    <w:rsid w:val="00705493"/>
    <w:rsid w:val="0074217B"/>
    <w:rsid w:val="007603E8"/>
    <w:rsid w:val="00767D7F"/>
    <w:rsid w:val="007A2DFF"/>
    <w:rsid w:val="007B0F08"/>
    <w:rsid w:val="00817225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10156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10AE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D6AE4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D2A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C9AF3FF009415E88D77CAC81082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EC2C-CE5E-43F4-A48E-EA15CDE22D4F}"/>
      </w:docPartPr>
      <w:docPartBody>
        <w:p w:rsidR="00EC608B" w:rsidRDefault="00000000">
          <w:pPr>
            <w:pStyle w:val="DEC9AF3FF009415E88D77CAC81082593"/>
          </w:pPr>
          <w:r w:rsidRPr="00156A3A">
            <w:t>Invoice</w:t>
          </w:r>
        </w:p>
      </w:docPartBody>
    </w:docPart>
    <w:docPart>
      <w:docPartPr>
        <w:name w:val="EF7B453D861042F292C4FEFF3DB91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DFDB-BAA1-416A-9ABC-2B0A0688B580}"/>
      </w:docPartPr>
      <w:docPartBody>
        <w:p w:rsidR="00EC608B" w:rsidRDefault="00000000">
          <w:pPr>
            <w:pStyle w:val="EF7B453D861042F292C4FEFF3DB917E6"/>
          </w:pPr>
          <w:r>
            <w:t>Description</w:t>
          </w:r>
        </w:p>
      </w:docPartBody>
    </w:docPart>
    <w:docPart>
      <w:docPartPr>
        <w:name w:val="0428D5FB59DE4A91883FB0B4BA6CA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441D2-62DB-41D8-A2A5-0F6AEA7B86E7}"/>
      </w:docPartPr>
      <w:docPartBody>
        <w:p w:rsidR="00EC608B" w:rsidRDefault="00000000">
          <w:pPr>
            <w:pStyle w:val="0428D5FB59DE4A91883FB0B4BA6CACD6"/>
          </w:pPr>
          <w:r>
            <w:t>Unit Price</w:t>
          </w:r>
        </w:p>
      </w:docPartBody>
    </w:docPart>
    <w:docPart>
      <w:docPartPr>
        <w:name w:val="830B3DB204C94F08884952BCBE89F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FC87-851E-4240-9024-FDE6462B86A8}"/>
      </w:docPartPr>
      <w:docPartBody>
        <w:p w:rsidR="00EC608B" w:rsidRDefault="00000000">
          <w:pPr>
            <w:pStyle w:val="830B3DB204C94F08884952BCBE89F21F"/>
          </w:pPr>
          <w:r>
            <w:t>Total</w:t>
          </w:r>
        </w:p>
      </w:docPartBody>
    </w:docPart>
    <w:docPart>
      <w:docPartPr>
        <w:name w:val="7F7B401302C448368B645880517C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A5313-D6C5-40D8-B384-628ACE296B56}"/>
      </w:docPartPr>
      <w:docPartBody>
        <w:p w:rsidR="00EC608B" w:rsidRDefault="00CC2AFB" w:rsidP="00CC2AFB">
          <w:pPr>
            <w:pStyle w:val="7F7B401302C448368B645880517C25A6"/>
          </w:pPr>
          <w:r w:rsidRPr="00156A3A">
            <w:t>INVOICE #</w:t>
          </w:r>
        </w:p>
      </w:docPartBody>
    </w:docPart>
    <w:docPart>
      <w:docPartPr>
        <w:name w:val="E89C745836814BDDA3016E161DE95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9933-F157-446C-A0C6-51C10B2E5413}"/>
      </w:docPartPr>
      <w:docPartBody>
        <w:p w:rsidR="00EC608B" w:rsidRDefault="00CC2AFB" w:rsidP="00CC2AFB">
          <w:pPr>
            <w:pStyle w:val="E89C745836814BDDA3016E161DE95D73"/>
          </w:pPr>
          <w:r w:rsidRPr="00156A3A">
            <w:t>DATE:</w:t>
          </w:r>
        </w:p>
      </w:docPartBody>
    </w:docPart>
    <w:docPart>
      <w:docPartPr>
        <w:name w:val="A87F219B88834504A30734FEFCB9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112D-C01A-4557-87F5-1D3392013861}"/>
      </w:docPartPr>
      <w:docPartBody>
        <w:p w:rsidR="00EC608B" w:rsidRDefault="00CC2AFB" w:rsidP="00CC2AFB">
          <w:pPr>
            <w:pStyle w:val="A87F219B88834504A30734FEFCB95AEF"/>
          </w:pPr>
          <w:r w:rsidRPr="00156A3A">
            <w:t>To:</w:t>
          </w:r>
        </w:p>
      </w:docPartBody>
    </w:docPart>
    <w:docPart>
      <w:docPartPr>
        <w:name w:val="FEEB2333848F43FBAB3077B93C2A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965B-C302-4AEE-B042-6F14324EE94C}"/>
      </w:docPartPr>
      <w:docPartBody>
        <w:p w:rsidR="00EC608B" w:rsidRDefault="00CC2AFB" w:rsidP="00CC2AFB">
          <w:pPr>
            <w:pStyle w:val="FEEB2333848F43FBAB3077B93C2AF34D"/>
          </w:pPr>
          <w:r w:rsidRPr="00156A3A">
            <w:t>Anjali Chaturvedi</w:t>
          </w:r>
        </w:p>
      </w:docPartBody>
    </w:docPart>
    <w:docPart>
      <w:docPartPr>
        <w:name w:val="01EDAEB951EE460181F0EDFA8ACC8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5985-6615-4FB5-BA3D-44D736854D52}"/>
      </w:docPartPr>
      <w:docPartBody>
        <w:p w:rsidR="00EC608B" w:rsidRDefault="00CC2AFB" w:rsidP="00CC2AFB">
          <w:pPr>
            <w:pStyle w:val="01EDAEB951EE460181F0EDFA8ACC85F6"/>
          </w:pPr>
          <w:r w:rsidRPr="00156A3A">
            <w:t>Extra Frame Photography</w:t>
          </w:r>
        </w:p>
      </w:docPartBody>
    </w:docPart>
    <w:docPart>
      <w:docPartPr>
        <w:name w:val="1EED16E6423F405581C36C255BF4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C9DF3-3E8F-442B-ABA8-E3A5917956F4}"/>
      </w:docPartPr>
      <w:docPartBody>
        <w:p w:rsidR="00EC608B" w:rsidRDefault="00CC2AFB" w:rsidP="00CC2AFB">
          <w:pPr>
            <w:pStyle w:val="1EED16E6423F405581C36C255BF4EFBC"/>
          </w:pPr>
          <w:r w:rsidRPr="00156A3A">
            <w:t>89 Pacific Ave</w:t>
          </w:r>
        </w:p>
      </w:docPartBody>
    </w:docPart>
    <w:docPart>
      <w:docPartPr>
        <w:name w:val="AD6B232608E14D40823D2D87A97B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673F-5B83-49DB-B3E0-D7AFB48FC7C4}"/>
      </w:docPartPr>
      <w:docPartBody>
        <w:p w:rsidR="00EC608B" w:rsidRDefault="00CC2AFB" w:rsidP="00CC2AFB">
          <w:pPr>
            <w:pStyle w:val="AD6B232608E14D40823D2D87A97B40E6"/>
          </w:pPr>
          <w:r w:rsidRPr="00156A3A">
            <w:t>San Francisco, CA</w:t>
          </w:r>
        </w:p>
      </w:docPartBody>
    </w:docPart>
    <w:docPart>
      <w:docPartPr>
        <w:name w:val="C7F373C9A0E04A2CA7B3C5ABCA8B3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219AE-0DF0-4EFF-B880-D03E43E60717}"/>
      </w:docPartPr>
      <w:docPartBody>
        <w:p w:rsidR="00EC608B" w:rsidRDefault="00CC2AFB" w:rsidP="00CC2AFB">
          <w:pPr>
            <w:pStyle w:val="C7F373C9A0E04A2CA7B3C5ABCA8B38EF"/>
          </w:pPr>
          <w:r w:rsidRPr="00156A3A">
            <w:t>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B"/>
    <w:rsid w:val="000A0B76"/>
    <w:rsid w:val="00AC4EBD"/>
    <w:rsid w:val="00CC2AFB"/>
    <w:rsid w:val="00EC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9AF3FF009415E88D77CAC81082593">
    <w:name w:val="DEC9AF3FF009415E88D77CAC81082593"/>
  </w:style>
  <w:style w:type="paragraph" w:customStyle="1" w:styleId="EF7B453D861042F292C4FEFF3DB917E6">
    <w:name w:val="EF7B453D861042F292C4FEFF3DB917E6"/>
  </w:style>
  <w:style w:type="paragraph" w:customStyle="1" w:styleId="0428D5FB59DE4A91883FB0B4BA6CACD6">
    <w:name w:val="0428D5FB59DE4A91883FB0B4BA6CACD6"/>
  </w:style>
  <w:style w:type="paragraph" w:customStyle="1" w:styleId="830B3DB204C94F08884952BCBE89F21F">
    <w:name w:val="830B3DB204C94F08884952BCBE89F21F"/>
  </w:style>
  <w:style w:type="paragraph" w:customStyle="1" w:styleId="7F7B401302C448368B645880517C25A6">
    <w:name w:val="7F7B401302C448368B645880517C25A6"/>
    <w:rsid w:val="00CC2AFB"/>
  </w:style>
  <w:style w:type="paragraph" w:customStyle="1" w:styleId="E89C745836814BDDA3016E161DE95D73">
    <w:name w:val="E89C745836814BDDA3016E161DE95D73"/>
    <w:rsid w:val="00CC2AFB"/>
  </w:style>
  <w:style w:type="paragraph" w:customStyle="1" w:styleId="A87F219B88834504A30734FEFCB95AEF">
    <w:name w:val="A87F219B88834504A30734FEFCB95AEF"/>
    <w:rsid w:val="00CC2AFB"/>
  </w:style>
  <w:style w:type="paragraph" w:customStyle="1" w:styleId="FEEB2333848F43FBAB3077B93C2AF34D">
    <w:name w:val="FEEB2333848F43FBAB3077B93C2AF34D"/>
    <w:rsid w:val="00CC2AFB"/>
  </w:style>
  <w:style w:type="paragraph" w:customStyle="1" w:styleId="01EDAEB951EE460181F0EDFA8ACC85F6">
    <w:name w:val="01EDAEB951EE460181F0EDFA8ACC85F6"/>
    <w:rsid w:val="00CC2AFB"/>
  </w:style>
  <w:style w:type="paragraph" w:customStyle="1" w:styleId="1EED16E6423F405581C36C255BF4EFBC">
    <w:name w:val="1EED16E6423F405581C36C255BF4EFBC"/>
    <w:rsid w:val="00CC2AFB"/>
  </w:style>
  <w:style w:type="paragraph" w:customStyle="1" w:styleId="AD6B232608E14D40823D2D87A97B40E6">
    <w:name w:val="AD6B232608E14D40823D2D87A97B40E6"/>
    <w:rsid w:val="00CC2AFB"/>
  </w:style>
  <w:style w:type="paragraph" w:customStyle="1" w:styleId="C7F373C9A0E04A2CA7B3C5ABCA8B38EF">
    <w:name w:val="C7F373C9A0E04A2CA7B3C5ABCA8B38EF"/>
    <w:rsid w:val="00C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2023-03-20T04:39:00Z</dcterms:created>
  <dcterms:modified xsi:type="dcterms:W3CDTF">2023-03-20T05:18:00Z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