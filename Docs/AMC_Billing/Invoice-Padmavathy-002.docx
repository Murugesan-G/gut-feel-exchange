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6FB5" w14:textId="77777777" w:rsidR="00445DD9" w:rsidRPr="000B022F" w:rsidRDefault="00445DD9" w:rsidP="00BE4410">
      <w:pPr>
        <w:pStyle w:val="ContactInfo"/>
        <w:jc w:val="left"/>
        <w:rPr>
          <w:color w:val="auto"/>
        </w:rPr>
      </w:pPr>
    </w:p>
    <w:p w14:paraId="688F330A" w14:textId="77777777" w:rsidR="00445DD9" w:rsidRPr="000B022F" w:rsidRDefault="00445DD9" w:rsidP="00BF6121">
      <w:pPr>
        <w:rPr>
          <w:color w:val="auto"/>
        </w:rPr>
      </w:pPr>
    </w:p>
    <w:tbl>
      <w:tblPr>
        <w:tblStyle w:val="TableGrid"/>
        <w:tblW w:w="10044" w:type="dxa"/>
        <w:tblLayout w:type="fixed"/>
        <w:tblLook w:val="04A0" w:firstRow="1" w:lastRow="0" w:firstColumn="1" w:lastColumn="0" w:noHBand="0" w:noVBand="1"/>
      </w:tblPr>
      <w:tblGrid>
        <w:gridCol w:w="895"/>
        <w:gridCol w:w="1710"/>
        <w:gridCol w:w="2160"/>
        <w:gridCol w:w="1080"/>
        <w:gridCol w:w="810"/>
        <w:gridCol w:w="1350"/>
        <w:gridCol w:w="1260"/>
        <w:gridCol w:w="779"/>
      </w:tblGrid>
      <w:tr w:rsidR="000B022F" w:rsidRPr="000B022F" w14:paraId="7380DB80" w14:textId="77777777" w:rsidTr="00163BFE">
        <w:trPr>
          <w:trHeight w:val="1076"/>
        </w:trPr>
        <w:tc>
          <w:tcPr>
            <w:tcW w:w="10044" w:type="dxa"/>
            <w:gridSpan w:val="8"/>
          </w:tcPr>
          <w:p w14:paraId="58A600FD" w14:textId="77777777" w:rsidR="00542006" w:rsidRPr="000B022F" w:rsidRDefault="00000000" w:rsidP="00A90A2D">
            <w:pPr>
              <w:pStyle w:val="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989938121"/>
                <w:placeholder>
                  <w:docPart w:val="DEC9AF3FF009415E88D77CAC81082593"/>
                </w:placeholder>
                <w:showingPlcHdr/>
                <w15:appearance w15:val="hidden"/>
              </w:sdtPr>
              <w:sdtContent>
                <w:r w:rsidR="00156A3A" w:rsidRPr="000B022F">
                  <w:rPr>
                    <w:color w:val="auto"/>
                  </w:rPr>
                  <w:t>Invoice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6FE41E09" w14:textId="77777777" w:rsidTr="000B022F">
        <w:trPr>
          <w:trHeight w:val="302"/>
        </w:trPr>
        <w:tc>
          <w:tcPr>
            <w:tcW w:w="5845" w:type="dxa"/>
            <w:gridSpan w:val="4"/>
          </w:tcPr>
          <w:p w14:paraId="1352050C" w14:textId="77777777" w:rsidR="00163BFE" w:rsidRPr="000B022F" w:rsidRDefault="00163BFE" w:rsidP="00CD21D4">
            <w:pPr>
              <w:rPr>
                <w:color w:val="auto"/>
              </w:rPr>
            </w:pPr>
          </w:p>
        </w:tc>
        <w:tc>
          <w:tcPr>
            <w:tcW w:w="810" w:type="dxa"/>
          </w:tcPr>
          <w:p w14:paraId="4C985388" w14:textId="780315B5" w:rsidR="00163BFE" w:rsidRPr="000B022F" w:rsidRDefault="00000000" w:rsidP="00CD21D4">
            <w:pPr>
              <w:rPr>
                <w:rFonts w:asciiTheme="majorHAnsi" w:hAnsiTheme="majorHAnsi" w:cs="Arial"/>
                <w:b/>
                <w:bCs/>
                <w:caps/>
                <w:color w:val="auto"/>
                <w:kern w:val="44"/>
                <w:szCs w:val="64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caps/>
                  <w:color w:val="auto"/>
                  <w:kern w:val="44"/>
                  <w:szCs w:val="64"/>
                </w:rPr>
                <w:id w:val="-1586065519"/>
                <w:placeholder>
                  <w:docPart w:val="E89C745836814BDDA3016E161DE95D73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rFonts w:asciiTheme="majorHAnsi" w:hAnsiTheme="majorHAnsi" w:cs="Arial"/>
                    <w:b/>
                    <w:bCs/>
                    <w:caps/>
                    <w:color w:val="auto"/>
                    <w:kern w:val="44"/>
                    <w:szCs w:val="64"/>
                  </w:rPr>
                  <w:t>DATE:</w:t>
                </w:r>
              </w:sdtContent>
            </w:sdt>
          </w:p>
        </w:tc>
        <w:tc>
          <w:tcPr>
            <w:tcW w:w="1350" w:type="dxa"/>
          </w:tcPr>
          <w:p w14:paraId="0AC96EC3" w14:textId="29C7FF6B" w:rsidR="00163BFE" w:rsidRPr="000B022F" w:rsidRDefault="00751CD2" w:rsidP="00CD21D4">
            <w:pPr>
              <w:rPr>
                <w:color w:val="auto"/>
              </w:rPr>
            </w:pPr>
            <w:r>
              <w:rPr>
                <w:color w:val="auto"/>
              </w:rPr>
              <w:t>14</w:t>
            </w:r>
            <w:r w:rsidR="00163BFE" w:rsidRPr="000B022F">
              <w:rPr>
                <w:color w:val="auto"/>
              </w:rPr>
              <w:t>-</w:t>
            </w:r>
            <w:r>
              <w:rPr>
                <w:color w:val="auto"/>
              </w:rPr>
              <w:t>Sep</w:t>
            </w:r>
            <w:r w:rsidR="00163BFE" w:rsidRPr="000B022F">
              <w:rPr>
                <w:color w:val="auto"/>
              </w:rPr>
              <w:t>-23</w:t>
            </w:r>
          </w:p>
        </w:tc>
        <w:tc>
          <w:tcPr>
            <w:tcW w:w="1260" w:type="dxa"/>
          </w:tcPr>
          <w:p w14:paraId="6CAAE6F5" w14:textId="3718126B" w:rsidR="00163BFE" w:rsidRPr="000B022F" w:rsidRDefault="00000000" w:rsidP="00CD21D4">
            <w:pPr>
              <w:rPr>
                <w:rFonts w:asciiTheme="majorHAnsi" w:hAnsiTheme="majorHAnsi" w:cs="Arial"/>
                <w:b/>
                <w:bCs/>
                <w:caps/>
                <w:color w:val="auto"/>
                <w:kern w:val="44"/>
                <w:szCs w:val="64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caps/>
                  <w:color w:val="auto"/>
                  <w:kern w:val="44"/>
                  <w:szCs w:val="64"/>
                </w:rPr>
                <w:id w:val="-1955478738"/>
                <w:placeholder>
                  <w:docPart w:val="7F7B401302C448368B645880517C25A6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rFonts w:asciiTheme="majorHAnsi" w:hAnsiTheme="majorHAnsi" w:cs="Arial"/>
                    <w:b/>
                    <w:bCs/>
                    <w:caps/>
                    <w:color w:val="auto"/>
                    <w:kern w:val="44"/>
                    <w:szCs w:val="64"/>
                  </w:rPr>
                  <w:t>INVOICE #</w:t>
                </w:r>
              </w:sdtContent>
            </w:sdt>
          </w:p>
        </w:tc>
        <w:tc>
          <w:tcPr>
            <w:tcW w:w="779" w:type="dxa"/>
          </w:tcPr>
          <w:p w14:paraId="3171A56D" w14:textId="06206353" w:rsidR="00163BFE" w:rsidRPr="000B022F" w:rsidRDefault="00163BFE" w:rsidP="00CD21D4">
            <w:pPr>
              <w:rPr>
                <w:color w:val="auto"/>
              </w:rPr>
            </w:pPr>
            <w:r w:rsidRPr="000B022F">
              <w:rPr>
                <w:color w:val="auto"/>
              </w:rPr>
              <w:t>00</w:t>
            </w:r>
            <w:r w:rsidR="00751CD2">
              <w:rPr>
                <w:color w:val="auto"/>
              </w:rPr>
              <w:t>2</w:t>
            </w:r>
          </w:p>
        </w:tc>
      </w:tr>
      <w:tr w:rsidR="000B022F" w:rsidRPr="000B022F" w14:paraId="33E30691" w14:textId="77777777" w:rsidTr="000B022F">
        <w:trPr>
          <w:trHeight w:val="1351"/>
        </w:trPr>
        <w:tc>
          <w:tcPr>
            <w:tcW w:w="895" w:type="dxa"/>
          </w:tcPr>
          <w:p w14:paraId="6CA00FF1" w14:textId="58244351" w:rsidR="00163BFE" w:rsidRPr="000B022F" w:rsidRDefault="00163BFE" w:rsidP="00C72F49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from:</w:t>
            </w:r>
          </w:p>
        </w:tc>
        <w:tc>
          <w:tcPr>
            <w:tcW w:w="4950" w:type="dxa"/>
            <w:gridSpan w:val="3"/>
          </w:tcPr>
          <w:p w14:paraId="19A1218D" w14:textId="6246C288" w:rsidR="00163BFE" w:rsidRPr="000B022F" w:rsidRDefault="005E58A4" w:rsidP="00163BFE">
            <w:pPr>
              <w:pStyle w:val="Right-alignedtext"/>
              <w:jc w:val="left"/>
              <w:rPr>
                <w:color w:val="auto"/>
              </w:rPr>
            </w:pPr>
            <w:r>
              <w:rPr>
                <w:color w:val="auto"/>
              </w:rPr>
              <w:t>Padmavathy</w:t>
            </w:r>
          </w:p>
          <w:p w14:paraId="40AD8947" w14:textId="767DC943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#</w:t>
            </w:r>
            <w:r w:rsidR="005E58A4">
              <w:rPr>
                <w:color w:val="auto"/>
              </w:rPr>
              <w:t>84/3, Nethravathy Layout, 1</w:t>
            </w:r>
            <w:r w:rsidR="005E58A4" w:rsidRPr="005E58A4">
              <w:rPr>
                <w:color w:val="auto"/>
                <w:vertAlign w:val="superscript"/>
              </w:rPr>
              <w:t>st</w:t>
            </w:r>
            <w:r w:rsidR="005E58A4">
              <w:rPr>
                <w:color w:val="auto"/>
              </w:rPr>
              <w:t xml:space="preserve"> Main Road,</w:t>
            </w:r>
          </w:p>
          <w:p w14:paraId="1BE420CC" w14:textId="41D2690E" w:rsidR="00163BFE" w:rsidRPr="000B022F" w:rsidRDefault="005E58A4" w:rsidP="00163BFE">
            <w:pPr>
              <w:pStyle w:val="Right-alignedtext"/>
              <w:jc w:val="left"/>
              <w:rPr>
                <w:color w:val="auto"/>
              </w:rPr>
            </w:pPr>
            <w:r>
              <w:rPr>
                <w:color w:val="auto"/>
              </w:rPr>
              <w:t>Margondanahalli,</w:t>
            </w:r>
          </w:p>
          <w:p w14:paraId="35B9AC04" w14:textId="25893EE6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Bangalore – 5600</w:t>
            </w:r>
            <w:r w:rsidR="005E58A4">
              <w:rPr>
                <w:color w:val="auto"/>
              </w:rPr>
              <w:t>36</w:t>
            </w:r>
          </w:p>
          <w:p w14:paraId="4521C354" w14:textId="7F6B2B2B" w:rsidR="00163BFE" w:rsidRPr="000B022F" w:rsidRDefault="000B022F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 xml:space="preserve">Mob: </w:t>
            </w:r>
            <w:r w:rsidR="00163BFE" w:rsidRPr="000B022F">
              <w:rPr>
                <w:color w:val="auto"/>
              </w:rPr>
              <w:t>+91 </w:t>
            </w:r>
            <w:r w:rsidR="005E58A4">
              <w:rPr>
                <w:color w:val="auto"/>
              </w:rPr>
              <w:t>84 94 94 74 90</w:t>
            </w:r>
          </w:p>
          <w:p w14:paraId="09615184" w14:textId="481383AC" w:rsidR="000B022F" w:rsidRPr="000B022F" w:rsidRDefault="000B022F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 xml:space="preserve">Email: </w:t>
            </w:r>
            <w:r w:rsidR="005E58A4">
              <w:rPr>
                <w:color w:val="auto"/>
              </w:rPr>
              <w:t>murugesh1506@gmail.com</w:t>
            </w:r>
          </w:p>
        </w:tc>
        <w:tc>
          <w:tcPr>
            <w:tcW w:w="810" w:type="dxa"/>
          </w:tcPr>
          <w:p w14:paraId="7580DFE2" w14:textId="77777777" w:rsidR="00163BFE" w:rsidRPr="000B022F" w:rsidRDefault="00000000" w:rsidP="00CD21D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447433637"/>
                <w:placeholder>
                  <w:docPart w:val="A87F219B88834504A30734FEFCB95AEF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To: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</w:tc>
        <w:tc>
          <w:tcPr>
            <w:tcW w:w="3389" w:type="dxa"/>
            <w:gridSpan w:val="3"/>
          </w:tcPr>
          <w:p w14:paraId="6C19E460" w14:textId="0610FF04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1422995690"/>
                <w:placeholder>
                  <w:docPart w:val="FEEB2333848F43FBAB3077B93C2AF34D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President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385B19B5" w14:textId="137D4039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1895343064"/>
                <w:placeholder>
                  <w:docPart w:val="01EDAEB951EE460181F0EDFA8ACC85F6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The New Town Club Yelahanka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19F5FEB6" w14:textId="1EB8F233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79727023"/>
                <w:placeholder>
                  <w:docPart w:val="1EED16E6423F405581C36C255BF4EFBC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Yelahanka Satellite Town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0D394A50" w14:textId="7070C68F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1396111898"/>
                <w:placeholder>
                  <w:docPart w:val="AD6B232608E14D40823D2D87A97B40E6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Bengaluru – 560064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7F77D994" w14:textId="2C360CB1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1877263823"/>
                <w:placeholder>
                  <w:docPart w:val="C7F373C9A0E04A2CA7B3C5ABCA8B38EF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080 2846 0688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6881B437" w14:textId="77777777" w:rsidTr="000B022F">
        <w:trPr>
          <w:trHeight w:val="338"/>
        </w:trPr>
        <w:tc>
          <w:tcPr>
            <w:tcW w:w="895" w:type="dxa"/>
          </w:tcPr>
          <w:p w14:paraId="1D64C3FC" w14:textId="77777777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PAN</w:t>
            </w:r>
          </w:p>
        </w:tc>
        <w:tc>
          <w:tcPr>
            <w:tcW w:w="1710" w:type="dxa"/>
          </w:tcPr>
          <w:p w14:paraId="3B8DFF40" w14:textId="287B2B62" w:rsidR="000B022F" w:rsidRPr="005E58A4" w:rsidRDefault="005E58A4" w:rsidP="00CD21D4">
            <w:pPr>
              <w:pStyle w:val="Heading1"/>
              <w:rPr>
                <w:b w:val="0"/>
                <w:bCs w:val="0"/>
                <w:color w:val="auto"/>
              </w:rPr>
            </w:pPr>
            <w:r w:rsidRPr="005E58A4">
              <w:rPr>
                <w:b w:val="0"/>
                <w:bCs w:val="0"/>
                <w:color w:val="auto"/>
              </w:rPr>
              <w:t>DPOPP</w:t>
            </w:r>
            <w:r>
              <w:rPr>
                <w:b w:val="0"/>
                <w:bCs w:val="0"/>
                <w:color w:val="auto"/>
              </w:rPr>
              <w:t>5393P</w:t>
            </w:r>
          </w:p>
        </w:tc>
        <w:tc>
          <w:tcPr>
            <w:tcW w:w="2160" w:type="dxa"/>
          </w:tcPr>
          <w:p w14:paraId="4DF9D47F" w14:textId="69190E1F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 xml:space="preserve">ACCOUNT </w:t>
            </w:r>
            <w:r>
              <w:rPr>
                <w:color w:val="auto"/>
              </w:rPr>
              <w:t>Number</w:t>
            </w:r>
          </w:p>
        </w:tc>
        <w:tc>
          <w:tcPr>
            <w:tcW w:w="1890" w:type="dxa"/>
            <w:gridSpan w:val="2"/>
          </w:tcPr>
          <w:p w14:paraId="5186100B" w14:textId="5E951A5C" w:rsidR="000B022F" w:rsidRPr="00237B20" w:rsidRDefault="00237B20" w:rsidP="00CD21D4">
            <w:pPr>
              <w:pStyle w:val="Heading1"/>
              <w:rPr>
                <w:b w:val="0"/>
                <w:bCs w:val="0"/>
                <w:color w:val="auto"/>
              </w:rPr>
            </w:pPr>
            <w:r w:rsidRPr="00237B20">
              <w:rPr>
                <w:b w:val="0"/>
                <w:bCs w:val="0"/>
                <w:color w:val="auto"/>
              </w:rPr>
              <w:t>50100224535378</w:t>
            </w:r>
          </w:p>
        </w:tc>
        <w:tc>
          <w:tcPr>
            <w:tcW w:w="1350" w:type="dxa"/>
          </w:tcPr>
          <w:p w14:paraId="3C987985" w14:textId="407AC420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IFSC code</w:t>
            </w:r>
          </w:p>
        </w:tc>
        <w:tc>
          <w:tcPr>
            <w:tcW w:w="2039" w:type="dxa"/>
            <w:gridSpan w:val="2"/>
          </w:tcPr>
          <w:p w14:paraId="277FAFA2" w14:textId="732101D9" w:rsidR="000B022F" w:rsidRPr="00237B20" w:rsidRDefault="00237B20" w:rsidP="00CD21D4">
            <w:pPr>
              <w:pStyle w:val="Heading1"/>
              <w:rPr>
                <w:b w:val="0"/>
                <w:bCs w:val="0"/>
                <w:color w:val="auto"/>
              </w:rPr>
            </w:pPr>
            <w:r w:rsidRPr="00237B20">
              <w:rPr>
                <w:b w:val="0"/>
                <w:bCs w:val="0"/>
                <w:color w:val="auto"/>
              </w:rPr>
              <w:t>HDFC0002779</w:t>
            </w:r>
          </w:p>
        </w:tc>
      </w:tr>
    </w:tbl>
    <w:p w14:paraId="52EB7E11" w14:textId="77777777" w:rsidR="00856EDE" w:rsidRPr="000B022F" w:rsidRDefault="00856EDE" w:rsidP="00856EDE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760"/>
        <w:gridCol w:w="1350"/>
        <w:gridCol w:w="2065"/>
      </w:tblGrid>
      <w:tr w:rsidR="000B022F" w:rsidRPr="000B022F" w14:paraId="63DEEA9B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5E16EB51" w14:textId="2655A457" w:rsidR="002D2C31" w:rsidRPr="000B022F" w:rsidRDefault="00163BFE" w:rsidP="00156A3A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Sr No</w:t>
            </w:r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04E6EA0" w14:textId="77777777" w:rsidR="002D2C31" w:rsidRPr="000B022F" w:rsidRDefault="00000000" w:rsidP="002D2C31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2038998146"/>
                <w:placeholder>
                  <w:docPart w:val="EF7B453D861042F292C4FEFF3DB917E6"/>
                </w:placeholder>
                <w:temporary/>
                <w:showingPlcHdr/>
                <w15:appearance w15:val="hidden"/>
              </w:sdtPr>
              <w:sdtContent>
                <w:r w:rsidR="002D2C31" w:rsidRPr="000B022F">
                  <w:rPr>
                    <w:color w:val="auto"/>
                  </w:rPr>
                  <w:t>Description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4BF6AEB1" w14:textId="77777777" w:rsidR="002D2C31" w:rsidRPr="000B022F" w:rsidRDefault="00000000" w:rsidP="00BE4410">
            <w:pPr>
              <w:pStyle w:val="Heading1"/>
              <w:jc w:val="right"/>
              <w:rPr>
                <w:color w:val="auto"/>
              </w:rPr>
            </w:pPr>
            <w:sdt>
              <w:sdtPr>
                <w:rPr>
                  <w:color w:val="auto"/>
                </w:rPr>
                <w:id w:val="1507863871"/>
                <w:placeholder>
                  <w:docPart w:val="0428D5FB59DE4A91883FB0B4BA6CACD6"/>
                </w:placeholder>
                <w:temporary/>
                <w:showingPlcHdr/>
                <w15:appearance w15:val="hidden"/>
              </w:sdtPr>
              <w:sdtContent>
                <w:r w:rsidR="002D2C31" w:rsidRPr="000B022F">
                  <w:rPr>
                    <w:color w:val="auto"/>
                  </w:rPr>
                  <w:t>Unit Price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2065" w:type="dxa"/>
            <w:vAlign w:val="center"/>
          </w:tcPr>
          <w:p w14:paraId="5198897A" w14:textId="6C0CB971" w:rsidR="002D2C31" w:rsidRPr="000B022F" w:rsidRDefault="00163BFE" w:rsidP="00163BFE">
            <w:pPr>
              <w:pStyle w:val="Heading1"/>
              <w:jc w:val="center"/>
              <w:rPr>
                <w:color w:val="auto"/>
              </w:rPr>
            </w:pPr>
            <w:r w:rsidRPr="000B022F">
              <w:rPr>
                <w:color w:val="auto"/>
              </w:rPr>
              <w:t>total</w:t>
            </w:r>
            <w:r w:rsidR="00156A3A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7BFE81B2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79DB1B9D" w14:textId="50C385FE" w:rsidR="002D2C31" w:rsidRPr="000B022F" w:rsidRDefault="000B022F" w:rsidP="00751C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1)</w:t>
            </w:r>
          </w:p>
        </w:tc>
        <w:tc>
          <w:tcPr>
            <w:tcW w:w="5760" w:type="dxa"/>
            <w:vAlign w:val="center"/>
          </w:tcPr>
          <w:p w14:paraId="65BF5809" w14:textId="11FB76F2" w:rsidR="002D2C31" w:rsidRPr="000B022F" w:rsidRDefault="00751CD2" w:rsidP="002D2C31">
            <w:pPr>
              <w:rPr>
                <w:color w:val="auto"/>
              </w:rPr>
            </w:pPr>
            <w:r w:rsidRPr="00751CD2">
              <w:rPr>
                <w:color w:val="auto"/>
              </w:rPr>
              <w:t xml:space="preserve">Club Email, </w:t>
            </w:r>
            <w:r w:rsidRPr="00751CD2">
              <w:rPr>
                <w:color w:val="auto"/>
              </w:rPr>
              <w:t>Website</w:t>
            </w:r>
            <w:r w:rsidRPr="00751CD2">
              <w:rPr>
                <w:color w:val="auto"/>
              </w:rPr>
              <w:t>, Waiter Name should be print in Bill</w:t>
            </w:r>
          </w:p>
        </w:tc>
        <w:tc>
          <w:tcPr>
            <w:tcW w:w="1350" w:type="dxa"/>
            <w:vAlign w:val="center"/>
          </w:tcPr>
          <w:p w14:paraId="78A130CD" w14:textId="0339699B" w:rsidR="002D2C31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5 x 600</w:t>
            </w:r>
          </w:p>
        </w:tc>
        <w:tc>
          <w:tcPr>
            <w:tcW w:w="2065" w:type="dxa"/>
            <w:vAlign w:val="center"/>
          </w:tcPr>
          <w:p w14:paraId="5ADA1903" w14:textId="457EB277" w:rsidR="00C3490E" w:rsidRPr="000B022F" w:rsidRDefault="00751CD2" w:rsidP="00BE4410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3,000.00</w:t>
            </w:r>
          </w:p>
        </w:tc>
      </w:tr>
      <w:tr w:rsidR="000B022F" w:rsidRPr="000B022F" w14:paraId="53C940F7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6DC2824C" w14:textId="6AED7AE4" w:rsidR="00C3490E" w:rsidRPr="000B022F" w:rsidRDefault="00751CD2" w:rsidP="00751C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2)</w:t>
            </w:r>
          </w:p>
        </w:tc>
        <w:tc>
          <w:tcPr>
            <w:tcW w:w="5760" w:type="dxa"/>
            <w:vAlign w:val="center"/>
          </w:tcPr>
          <w:p w14:paraId="5A0D8888" w14:textId="3EE95499" w:rsidR="00C3490E" w:rsidRPr="000B022F" w:rsidRDefault="00751CD2" w:rsidP="00156A3A">
            <w:pPr>
              <w:rPr>
                <w:color w:val="auto"/>
              </w:rPr>
            </w:pPr>
            <w:r w:rsidRPr="00751CD2">
              <w:rPr>
                <w:color w:val="auto"/>
              </w:rPr>
              <w:t>Add Member Type in Member Creation</w:t>
            </w:r>
          </w:p>
        </w:tc>
        <w:tc>
          <w:tcPr>
            <w:tcW w:w="1350" w:type="dxa"/>
            <w:vAlign w:val="center"/>
          </w:tcPr>
          <w:p w14:paraId="543BAB09" w14:textId="73CE67B2" w:rsidR="00C3490E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4 x 600</w:t>
            </w:r>
          </w:p>
        </w:tc>
        <w:tc>
          <w:tcPr>
            <w:tcW w:w="2065" w:type="dxa"/>
            <w:vAlign w:val="center"/>
          </w:tcPr>
          <w:p w14:paraId="101D6C1D" w14:textId="0B7B5305" w:rsidR="00C3490E" w:rsidRPr="000B022F" w:rsidRDefault="00751CD2" w:rsidP="00BE4410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2,400.00</w:t>
            </w:r>
          </w:p>
        </w:tc>
      </w:tr>
      <w:tr w:rsidR="00751CD2" w:rsidRPr="000B022F" w14:paraId="4D59AC78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6ACE38EB" w14:textId="6E4CDCB4" w:rsidR="00751CD2" w:rsidRPr="000B022F" w:rsidRDefault="00751CD2" w:rsidP="00751C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3)</w:t>
            </w:r>
          </w:p>
        </w:tc>
        <w:tc>
          <w:tcPr>
            <w:tcW w:w="5760" w:type="dxa"/>
            <w:vAlign w:val="center"/>
          </w:tcPr>
          <w:p w14:paraId="046A6C83" w14:textId="12A0E21F" w:rsidR="00751CD2" w:rsidRPr="000B022F" w:rsidRDefault="00751CD2" w:rsidP="00751CD2">
            <w:pPr>
              <w:rPr>
                <w:color w:val="auto"/>
              </w:rPr>
            </w:pPr>
            <w:r w:rsidRPr="00751CD2">
              <w:rPr>
                <w:color w:val="auto"/>
              </w:rPr>
              <w:t>Salutation in Member Creation Form</w:t>
            </w:r>
          </w:p>
        </w:tc>
        <w:tc>
          <w:tcPr>
            <w:tcW w:w="1350" w:type="dxa"/>
            <w:vAlign w:val="center"/>
          </w:tcPr>
          <w:p w14:paraId="01D188AE" w14:textId="2257188E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4 x 600</w:t>
            </w:r>
          </w:p>
        </w:tc>
        <w:tc>
          <w:tcPr>
            <w:tcW w:w="2065" w:type="dxa"/>
            <w:vAlign w:val="center"/>
          </w:tcPr>
          <w:p w14:paraId="5E751955" w14:textId="0255CFEA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2,400.00</w:t>
            </w:r>
          </w:p>
        </w:tc>
      </w:tr>
      <w:tr w:rsidR="00751CD2" w:rsidRPr="000B022F" w14:paraId="096BF1B3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043A593B" w14:textId="6AAF2364" w:rsidR="00751CD2" w:rsidRPr="000B022F" w:rsidRDefault="00751CD2" w:rsidP="00751C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4)</w:t>
            </w:r>
          </w:p>
        </w:tc>
        <w:tc>
          <w:tcPr>
            <w:tcW w:w="5760" w:type="dxa"/>
            <w:vAlign w:val="center"/>
          </w:tcPr>
          <w:p w14:paraId="4D7DD38C" w14:textId="496935F0" w:rsidR="00751CD2" w:rsidRPr="000B022F" w:rsidRDefault="00751CD2" w:rsidP="00751CD2">
            <w:pPr>
              <w:rPr>
                <w:color w:val="auto"/>
              </w:rPr>
            </w:pPr>
            <w:r w:rsidRPr="00751CD2">
              <w:rPr>
                <w:color w:val="auto"/>
              </w:rPr>
              <w:t>Update Membership Number</w:t>
            </w:r>
          </w:p>
        </w:tc>
        <w:tc>
          <w:tcPr>
            <w:tcW w:w="1350" w:type="dxa"/>
            <w:vAlign w:val="center"/>
          </w:tcPr>
          <w:p w14:paraId="6F2974A7" w14:textId="3BE8267D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6 x 600</w:t>
            </w:r>
          </w:p>
        </w:tc>
        <w:tc>
          <w:tcPr>
            <w:tcW w:w="2065" w:type="dxa"/>
            <w:vAlign w:val="center"/>
          </w:tcPr>
          <w:p w14:paraId="246D1FDC" w14:textId="0CB80710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3,600.00</w:t>
            </w:r>
          </w:p>
        </w:tc>
      </w:tr>
      <w:tr w:rsidR="00751CD2" w:rsidRPr="000B022F" w14:paraId="3A421152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0D240B0A" w14:textId="3DED13D5" w:rsidR="00751CD2" w:rsidRPr="000B022F" w:rsidRDefault="00751CD2" w:rsidP="00751C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5)</w:t>
            </w:r>
          </w:p>
        </w:tc>
        <w:tc>
          <w:tcPr>
            <w:tcW w:w="5760" w:type="dxa"/>
            <w:vAlign w:val="center"/>
          </w:tcPr>
          <w:p w14:paraId="3AC83C26" w14:textId="049DFD17" w:rsidR="00751CD2" w:rsidRPr="000B022F" w:rsidRDefault="00751CD2" w:rsidP="00751CD2">
            <w:pPr>
              <w:rPr>
                <w:color w:val="auto"/>
              </w:rPr>
            </w:pPr>
            <w:r w:rsidRPr="00751CD2">
              <w:rPr>
                <w:color w:val="auto"/>
              </w:rPr>
              <w:t>Update Membership Type and Salutation in Database</w:t>
            </w:r>
          </w:p>
        </w:tc>
        <w:tc>
          <w:tcPr>
            <w:tcW w:w="1350" w:type="dxa"/>
            <w:vAlign w:val="center"/>
          </w:tcPr>
          <w:p w14:paraId="2EB85C84" w14:textId="4150A113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1 x 600</w:t>
            </w:r>
          </w:p>
        </w:tc>
        <w:tc>
          <w:tcPr>
            <w:tcW w:w="2065" w:type="dxa"/>
            <w:vAlign w:val="center"/>
          </w:tcPr>
          <w:p w14:paraId="71C1FE34" w14:textId="3EEC421E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600.00</w:t>
            </w:r>
          </w:p>
        </w:tc>
      </w:tr>
      <w:tr w:rsidR="00751CD2" w:rsidRPr="000B022F" w14:paraId="6DD7DFAE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139F3728" w14:textId="1C31C6ED" w:rsidR="00751CD2" w:rsidRPr="000B022F" w:rsidRDefault="00751CD2" w:rsidP="00751C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6)</w:t>
            </w:r>
          </w:p>
        </w:tc>
        <w:tc>
          <w:tcPr>
            <w:tcW w:w="5760" w:type="dxa"/>
            <w:vAlign w:val="center"/>
          </w:tcPr>
          <w:p w14:paraId="5E13AE21" w14:textId="272E80EE" w:rsidR="00751CD2" w:rsidRPr="000B022F" w:rsidRDefault="00751CD2" w:rsidP="00751CD2">
            <w:pPr>
              <w:rPr>
                <w:color w:val="auto"/>
              </w:rPr>
            </w:pPr>
            <w:r w:rsidRPr="00751CD2">
              <w:rPr>
                <w:color w:val="auto"/>
              </w:rPr>
              <w:t>Adding Member Photo in Member Form</w:t>
            </w:r>
          </w:p>
        </w:tc>
        <w:tc>
          <w:tcPr>
            <w:tcW w:w="1350" w:type="dxa"/>
            <w:vAlign w:val="center"/>
          </w:tcPr>
          <w:p w14:paraId="340C1576" w14:textId="49E19A75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4 x 600</w:t>
            </w:r>
          </w:p>
        </w:tc>
        <w:tc>
          <w:tcPr>
            <w:tcW w:w="2065" w:type="dxa"/>
            <w:vAlign w:val="center"/>
          </w:tcPr>
          <w:p w14:paraId="4EA011CE" w14:textId="6EEF5850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2,400.00</w:t>
            </w:r>
          </w:p>
        </w:tc>
      </w:tr>
      <w:tr w:rsidR="00751CD2" w:rsidRPr="000B022F" w14:paraId="0A205A0F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0DACF9DE" w14:textId="146CBD98" w:rsidR="00751CD2" w:rsidRPr="000B022F" w:rsidRDefault="00751CD2" w:rsidP="00751C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7)</w:t>
            </w:r>
          </w:p>
        </w:tc>
        <w:tc>
          <w:tcPr>
            <w:tcW w:w="5760" w:type="dxa"/>
            <w:vAlign w:val="center"/>
          </w:tcPr>
          <w:p w14:paraId="3FFA839A" w14:textId="12E1895E" w:rsidR="00751CD2" w:rsidRPr="000B022F" w:rsidRDefault="00751CD2" w:rsidP="00751CD2">
            <w:pPr>
              <w:rPr>
                <w:color w:val="auto"/>
              </w:rPr>
            </w:pPr>
            <w:r w:rsidRPr="00751CD2">
              <w:rPr>
                <w:color w:val="auto"/>
              </w:rPr>
              <w:t>Dropdown Waiter Name in Liquor Order Page</w:t>
            </w:r>
          </w:p>
        </w:tc>
        <w:tc>
          <w:tcPr>
            <w:tcW w:w="1350" w:type="dxa"/>
            <w:vAlign w:val="center"/>
          </w:tcPr>
          <w:p w14:paraId="08978F81" w14:textId="5A0754E0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3 x 600</w:t>
            </w:r>
          </w:p>
        </w:tc>
        <w:tc>
          <w:tcPr>
            <w:tcW w:w="2065" w:type="dxa"/>
            <w:vAlign w:val="center"/>
          </w:tcPr>
          <w:p w14:paraId="3968F233" w14:textId="75D0ACAF" w:rsidR="00751CD2" w:rsidRPr="000B022F" w:rsidRDefault="00751CD2" w:rsidP="00751CD2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1,800.00</w:t>
            </w:r>
          </w:p>
        </w:tc>
      </w:tr>
      <w:tr w:rsidR="00751CD2" w:rsidRPr="000B022F" w14:paraId="5399B0E6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162BA886" w14:textId="77777777" w:rsidR="00751CD2" w:rsidRPr="000B022F" w:rsidRDefault="00751CD2" w:rsidP="00751CD2">
            <w:pPr>
              <w:jc w:val="center"/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23ECE390" w14:textId="77777777" w:rsidR="00751CD2" w:rsidRPr="000B022F" w:rsidRDefault="00751CD2" w:rsidP="00751CD2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51E2DEB5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0786A5F7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</w:tr>
      <w:tr w:rsidR="00751CD2" w:rsidRPr="000B022F" w14:paraId="317FEB38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4A243BEC" w14:textId="77777777" w:rsidR="00751CD2" w:rsidRPr="000B022F" w:rsidRDefault="00751CD2" w:rsidP="00751CD2">
            <w:pPr>
              <w:jc w:val="center"/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6B1BBACD" w14:textId="77777777" w:rsidR="00751CD2" w:rsidRPr="000B022F" w:rsidRDefault="00751CD2" w:rsidP="00751CD2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21DA4429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4D758BC5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</w:tr>
      <w:tr w:rsidR="00751CD2" w:rsidRPr="000B022F" w14:paraId="070FEC4B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136F9757" w14:textId="77777777" w:rsidR="00751CD2" w:rsidRPr="000B022F" w:rsidRDefault="00751CD2" w:rsidP="00751CD2">
            <w:pPr>
              <w:jc w:val="center"/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3B0DAFD6" w14:textId="77777777" w:rsidR="00751CD2" w:rsidRPr="000B022F" w:rsidRDefault="00751CD2" w:rsidP="00751CD2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171F664F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2AA495B4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</w:tr>
      <w:tr w:rsidR="00751CD2" w:rsidRPr="000B022F" w14:paraId="1F3EAF8C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08E89AD1" w14:textId="77777777" w:rsidR="00751CD2" w:rsidRPr="000B022F" w:rsidRDefault="00751CD2" w:rsidP="00751CD2">
            <w:pPr>
              <w:jc w:val="center"/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E8805C9" w14:textId="77777777" w:rsidR="00751CD2" w:rsidRPr="000B022F" w:rsidRDefault="00751CD2" w:rsidP="00751CD2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2352E343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3DE542C1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</w:tr>
      <w:tr w:rsidR="00751CD2" w:rsidRPr="000B022F" w14:paraId="5BC79D62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42E141A3" w14:textId="77777777" w:rsidR="00751CD2" w:rsidRPr="000B022F" w:rsidRDefault="00751CD2" w:rsidP="00751CD2">
            <w:pPr>
              <w:jc w:val="center"/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69FD165" w14:textId="77777777" w:rsidR="00751CD2" w:rsidRPr="000B022F" w:rsidRDefault="00751CD2" w:rsidP="00751CD2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4C30FEF6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0EB1F318" w14:textId="77777777" w:rsidR="00751CD2" w:rsidRPr="000B022F" w:rsidRDefault="00751CD2" w:rsidP="00751CD2">
            <w:pPr>
              <w:jc w:val="right"/>
              <w:rPr>
                <w:color w:val="auto"/>
              </w:rPr>
            </w:pPr>
          </w:p>
        </w:tc>
      </w:tr>
      <w:tr w:rsidR="00751CD2" w:rsidRPr="000B022F" w14:paraId="004B6C0E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32E6F329" w14:textId="344F992C" w:rsidR="00751CD2" w:rsidRPr="000B022F" w:rsidRDefault="00751CD2" w:rsidP="00751CD2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610B2F7A" w14:textId="6BD1165C" w:rsidR="00751CD2" w:rsidRPr="002E3D69" w:rsidRDefault="00751CD2" w:rsidP="00751CD2">
            <w:pPr>
              <w:rPr>
                <w:b/>
                <w:bCs/>
                <w:color w:val="auto"/>
              </w:rPr>
            </w:pPr>
            <w:r w:rsidRPr="002E3D69">
              <w:rPr>
                <w:b/>
                <w:bCs/>
                <w:color w:val="auto"/>
              </w:rPr>
              <w:t xml:space="preserve">Rupees Sixteen Thousand and Two </w:t>
            </w:r>
            <w:r w:rsidR="002E3D69" w:rsidRPr="002E3D69">
              <w:rPr>
                <w:b/>
                <w:bCs/>
                <w:color w:val="auto"/>
              </w:rPr>
              <w:t>Hundred</w:t>
            </w:r>
            <w:r w:rsidRPr="002E3D69">
              <w:rPr>
                <w:b/>
                <w:bCs/>
                <w:color w:val="auto"/>
              </w:rPr>
              <w:t xml:space="preserve"> Only</w:t>
            </w:r>
          </w:p>
        </w:tc>
        <w:tc>
          <w:tcPr>
            <w:tcW w:w="1350" w:type="dxa"/>
            <w:vAlign w:val="center"/>
          </w:tcPr>
          <w:p w14:paraId="05295562" w14:textId="77777777" w:rsidR="00751CD2" w:rsidRPr="000B022F" w:rsidRDefault="00751CD2" w:rsidP="00751CD2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022060310"/>
                <w:placeholder>
                  <w:docPart w:val="A72CAFEA8A374F04BAE204219DF0CFE2"/>
                </w:placeholder>
                <w:temporary/>
                <w:showingPlcHdr/>
                <w15:appearance w15:val="hidden"/>
              </w:sdtPr>
              <w:sdtContent>
                <w:r w:rsidRPr="000B022F">
                  <w:rPr>
                    <w:color w:val="auto"/>
                  </w:rPr>
                  <w:t>Total</w:t>
                </w:r>
              </w:sdtContent>
            </w:sdt>
            <w:r w:rsidRPr="000B022F">
              <w:rPr>
                <w:color w:val="auto"/>
              </w:rPr>
              <w:t xml:space="preserve"> </w:t>
            </w:r>
          </w:p>
        </w:tc>
        <w:tc>
          <w:tcPr>
            <w:tcW w:w="2065" w:type="dxa"/>
            <w:shd w:val="clear" w:color="auto" w:fill="E6EFEA" w:themeFill="accent1" w:themeFillTint="33"/>
            <w:vAlign w:val="center"/>
          </w:tcPr>
          <w:p w14:paraId="1DBD3FF5" w14:textId="7F26EEA4" w:rsidR="00751CD2" w:rsidRPr="000B022F" w:rsidRDefault="00751CD2" w:rsidP="00751CD2">
            <w:pPr>
              <w:pStyle w:val="Totals"/>
              <w:rPr>
                <w:color w:val="auto"/>
              </w:rPr>
            </w:pPr>
            <w:r>
              <w:rPr>
                <w:color w:val="auto"/>
              </w:rPr>
              <w:t>16,200.00</w:t>
            </w:r>
          </w:p>
        </w:tc>
      </w:tr>
    </w:tbl>
    <w:p w14:paraId="0E2EB81F" w14:textId="607BCD11" w:rsidR="00A81CA6" w:rsidRPr="000B022F" w:rsidRDefault="00A81CA6" w:rsidP="000B022F">
      <w:pPr>
        <w:pStyle w:val="ContactInfo"/>
        <w:jc w:val="left"/>
        <w:rPr>
          <w:color w:val="auto"/>
        </w:rPr>
      </w:pPr>
    </w:p>
    <w:sectPr w:rsidR="00A81CA6" w:rsidRPr="000B022F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B037" w14:textId="77777777" w:rsidR="004E4D19" w:rsidRDefault="004E4D19" w:rsidP="00EE0F7F">
      <w:r>
        <w:separator/>
      </w:r>
    </w:p>
  </w:endnote>
  <w:endnote w:type="continuationSeparator" w:id="0">
    <w:p w14:paraId="1C2AE584" w14:textId="77777777" w:rsidR="004E4D19" w:rsidRDefault="004E4D19" w:rsidP="00EE0F7F">
      <w:r>
        <w:continuationSeparator/>
      </w:r>
    </w:p>
  </w:endnote>
  <w:endnote w:type="continuationNotice" w:id="1">
    <w:p w14:paraId="702F187D" w14:textId="77777777" w:rsidR="004E4D19" w:rsidRDefault="004E4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9577B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DE05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AA33" w14:textId="77777777" w:rsidR="004E4D19" w:rsidRDefault="004E4D19" w:rsidP="00EE0F7F">
      <w:r>
        <w:separator/>
      </w:r>
    </w:p>
  </w:footnote>
  <w:footnote w:type="continuationSeparator" w:id="0">
    <w:p w14:paraId="7C5AA782" w14:textId="77777777" w:rsidR="004E4D19" w:rsidRDefault="004E4D19" w:rsidP="00EE0F7F">
      <w:r>
        <w:continuationSeparator/>
      </w:r>
    </w:p>
  </w:footnote>
  <w:footnote w:type="continuationNotice" w:id="1">
    <w:p w14:paraId="6E206442" w14:textId="77777777" w:rsidR="004E4D19" w:rsidRDefault="004E4D1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E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B022F"/>
    <w:rsid w:val="000E34F4"/>
    <w:rsid w:val="000F3D19"/>
    <w:rsid w:val="001069E0"/>
    <w:rsid w:val="001129DC"/>
    <w:rsid w:val="00124AE4"/>
    <w:rsid w:val="00131F5D"/>
    <w:rsid w:val="00141CC5"/>
    <w:rsid w:val="00156A3A"/>
    <w:rsid w:val="00161833"/>
    <w:rsid w:val="00163BFE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37B20"/>
    <w:rsid w:val="00243832"/>
    <w:rsid w:val="00253682"/>
    <w:rsid w:val="00263EFD"/>
    <w:rsid w:val="0027214F"/>
    <w:rsid w:val="002A2D37"/>
    <w:rsid w:val="002B425B"/>
    <w:rsid w:val="002C15E0"/>
    <w:rsid w:val="002C31B5"/>
    <w:rsid w:val="002D2C31"/>
    <w:rsid w:val="002E1650"/>
    <w:rsid w:val="002E2FED"/>
    <w:rsid w:val="002E3D69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2397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4D19"/>
    <w:rsid w:val="004E69B5"/>
    <w:rsid w:val="00502726"/>
    <w:rsid w:val="00502760"/>
    <w:rsid w:val="00513B33"/>
    <w:rsid w:val="00520564"/>
    <w:rsid w:val="0053314D"/>
    <w:rsid w:val="005333D1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5E58A4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51CD2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D4D67"/>
    <w:rsid w:val="00AF7D1F"/>
    <w:rsid w:val="00B17021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A3266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D2A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C9AF3FF009415E88D77CAC81082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FEC2C-CE5E-43F4-A48E-EA15CDE22D4F}"/>
      </w:docPartPr>
      <w:docPartBody>
        <w:p w:rsidR="00992423" w:rsidRDefault="00000000">
          <w:pPr>
            <w:pStyle w:val="DEC9AF3FF009415E88D77CAC81082593"/>
          </w:pPr>
          <w:r w:rsidRPr="00156A3A">
            <w:t>Invoice</w:t>
          </w:r>
        </w:p>
      </w:docPartBody>
    </w:docPart>
    <w:docPart>
      <w:docPartPr>
        <w:name w:val="EF7B453D861042F292C4FEFF3DB91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DFDB-BAA1-416A-9ABC-2B0A0688B580}"/>
      </w:docPartPr>
      <w:docPartBody>
        <w:p w:rsidR="00992423" w:rsidRDefault="00000000">
          <w:pPr>
            <w:pStyle w:val="EF7B453D861042F292C4FEFF3DB917E6"/>
          </w:pPr>
          <w:r>
            <w:t>Description</w:t>
          </w:r>
        </w:p>
      </w:docPartBody>
    </w:docPart>
    <w:docPart>
      <w:docPartPr>
        <w:name w:val="0428D5FB59DE4A91883FB0B4BA6CA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441D2-62DB-41D8-A2A5-0F6AEA7B86E7}"/>
      </w:docPartPr>
      <w:docPartBody>
        <w:p w:rsidR="00992423" w:rsidRDefault="00000000">
          <w:pPr>
            <w:pStyle w:val="0428D5FB59DE4A91883FB0B4BA6CACD6"/>
          </w:pPr>
          <w:r>
            <w:t>Unit Price</w:t>
          </w:r>
        </w:p>
      </w:docPartBody>
    </w:docPart>
    <w:docPart>
      <w:docPartPr>
        <w:name w:val="7F7B401302C448368B645880517C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A5313-D6C5-40D8-B384-628ACE296B56}"/>
      </w:docPartPr>
      <w:docPartBody>
        <w:p w:rsidR="00992423" w:rsidRDefault="00CC2AFB" w:rsidP="00CC2AFB">
          <w:pPr>
            <w:pStyle w:val="7F7B401302C448368B645880517C25A6"/>
          </w:pPr>
          <w:r w:rsidRPr="00156A3A">
            <w:t>INVOICE #</w:t>
          </w:r>
        </w:p>
      </w:docPartBody>
    </w:docPart>
    <w:docPart>
      <w:docPartPr>
        <w:name w:val="E89C745836814BDDA3016E161DE95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9933-F157-446C-A0C6-51C10B2E5413}"/>
      </w:docPartPr>
      <w:docPartBody>
        <w:p w:rsidR="00992423" w:rsidRDefault="00CC2AFB" w:rsidP="00CC2AFB">
          <w:pPr>
            <w:pStyle w:val="E89C745836814BDDA3016E161DE95D73"/>
          </w:pPr>
          <w:r w:rsidRPr="00156A3A">
            <w:t>DATE:</w:t>
          </w:r>
        </w:p>
      </w:docPartBody>
    </w:docPart>
    <w:docPart>
      <w:docPartPr>
        <w:name w:val="A87F219B88834504A30734FEFCB9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112D-C01A-4557-87F5-1D3392013861}"/>
      </w:docPartPr>
      <w:docPartBody>
        <w:p w:rsidR="00992423" w:rsidRDefault="00CC2AFB" w:rsidP="00CC2AFB">
          <w:pPr>
            <w:pStyle w:val="A87F219B88834504A30734FEFCB95AEF"/>
          </w:pPr>
          <w:r w:rsidRPr="00156A3A">
            <w:t>To:</w:t>
          </w:r>
        </w:p>
      </w:docPartBody>
    </w:docPart>
    <w:docPart>
      <w:docPartPr>
        <w:name w:val="FEEB2333848F43FBAB3077B93C2A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965B-C302-4AEE-B042-6F14324EE94C}"/>
      </w:docPartPr>
      <w:docPartBody>
        <w:p w:rsidR="00992423" w:rsidRDefault="00CC2AFB" w:rsidP="00CC2AFB">
          <w:pPr>
            <w:pStyle w:val="FEEB2333848F43FBAB3077B93C2AF34D"/>
          </w:pPr>
          <w:r w:rsidRPr="00156A3A">
            <w:t>Anjali Chaturvedi</w:t>
          </w:r>
        </w:p>
      </w:docPartBody>
    </w:docPart>
    <w:docPart>
      <w:docPartPr>
        <w:name w:val="01EDAEB951EE460181F0EDFA8ACC8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5985-6615-4FB5-BA3D-44D736854D52}"/>
      </w:docPartPr>
      <w:docPartBody>
        <w:p w:rsidR="00992423" w:rsidRDefault="00CC2AFB" w:rsidP="00CC2AFB">
          <w:pPr>
            <w:pStyle w:val="01EDAEB951EE460181F0EDFA8ACC85F6"/>
          </w:pPr>
          <w:r w:rsidRPr="00156A3A">
            <w:t>Extra Frame Photography</w:t>
          </w:r>
        </w:p>
      </w:docPartBody>
    </w:docPart>
    <w:docPart>
      <w:docPartPr>
        <w:name w:val="1EED16E6423F405581C36C255BF4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C9DF3-3E8F-442B-ABA8-E3A5917956F4}"/>
      </w:docPartPr>
      <w:docPartBody>
        <w:p w:rsidR="00992423" w:rsidRDefault="00CC2AFB" w:rsidP="00CC2AFB">
          <w:pPr>
            <w:pStyle w:val="1EED16E6423F405581C36C255BF4EFBC"/>
          </w:pPr>
          <w:r w:rsidRPr="00156A3A">
            <w:t>89 Pacific Ave</w:t>
          </w:r>
        </w:p>
      </w:docPartBody>
    </w:docPart>
    <w:docPart>
      <w:docPartPr>
        <w:name w:val="AD6B232608E14D40823D2D87A97B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673F-5B83-49DB-B3E0-D7AFB48FC7C4}"/>
      </w:docPartPr>
      <w:docPartBody>
        <w:p w:rsidR="00992423" w:rsidRDefault="00CC2AFB" w:rsidP="00CC2AFB">
          <w:pPr>
            <w:pStyle w:val="AD6B232608E14D40823D2D87A97B40E6"/>
          </w:pPr>
          <w:r w:rsidRPr="00156A3A">
            <w:t>San Francisco, CA</w:t>
          </w:r>
        </w:p>
      </w:docPartBody>
    </w:docPart>
    <w:docPart>
      <w:docPartPr>
        <w:name w:val="C7F373C9A0E04A2CA7B3C5ABCA8B3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219AE-0DF0-4EFF-B880-D03E43E60717}"/>
      </w:docPartPr>
      <w:docPartBody>
        <w:p w:rsidR="00992423" w:rsidRDefault="00CC2AFB" w:rsidP="00CC2AFB">
          <w:pPr>
            <w:pStyle w:val="C7F373C9A0E04A2CA7B3C5ABCA8B38EF"/>
          </w:pPr>
          <w:r w:rsidRPr="00156A3A">
            <w:t>123-456-7890</w:t>
          </w:r>
        </w:p>
      </w:docPartBody>
    </w:docPart>
    <w:docPart>
      <w:docPartPr>
        <w:name w:val="A72CAFEA8A374F04BAE204219DF0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8095E-B31E-4279-B3FD-12050F95316C}"/>
      </w:docPartPr>
      <w:docPartBody>
        <w:p w:rsidR="00000000" w:rsidRDefault="00992423" w:rsidP="00992423">
          <w:pPr>
            <w:pStyle w:val="A72CAFEA8A374F04BAE204219DF0CFE2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B"/>
    <w:rsid w:val="00320D8B"/>
    <w:rsid w:val="00992423"/>
    <w:rsid w:val="00CA6855"/>
    <w:rsid w:val="00CC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9AF3FF009415E88D77CAC81082593">
    <w:name w:val="DEC9AF3FF009415E88D77CAC81082593"/>
  </w:style>
  <w:style w:type="paragraph" w:customStyle="1" w:styleId="D89AC985510D4B30989EC02F1CAF36ED">
    <w:name w:val="D89AC985510D4B30989EC02F1CAF36ED"/>
    <w:rsid w:val="00992423"/>
    <w:rPr>
      <w:kern w:val="2"/>
      <w14:ligatures w14:val="standardContextual"/>
    </w:rPr>
  </w:style>
  <w:style w:type="paragraph" w:customStyle="1" w:styleId="A72CAFEA8A374F04BAE204219DF0CFE2">
    <w:name w:val="A72CAFEA8A374F04BAE204219DF0CFE2"/>
    <w:rsid w:val="00992423"/>
    <w:rPr>
      <w:kern w:val="2"/>
      <w14:ligatures w14:val="standardContextual"/>
    </w:rPr>
  </w:style>
  <w:style w:type="paragraph" w:customStyle="1" w:styleId="EF7B453D861042F292C4FEFF3DB917E6">
    <w:name w:val="EF7B453D861042F292C4FEFF3DB917E6"/>
  </w:style>
  <w:style w:type="paragraph" w:customStyle="1" w:styleId="0428D5FB59DE4A91883FB0B4BA6CACD6">
    <w:name w:val="0428D5FB59DE4A91883FB0B4BA6CACD6"/>
  </w:style>
  <w:style w:type="paragraph" w:customStyle="1" w:styleId="830B3DB204C94F08884952BCBE89F21F">
    <w:name w:val="830B3DB204C94F08884952BCBE89F21F"/>
  </w:style>
  <w:style w:type="paragraph" w:customStyle="1" w:styleId="7F7B401302C448368B645880517C25A6">
    <w:name w:val="7F7B401302C448368B645880517C25A6"/>
    <w:rsid w:val="00CC2AFB"/>
  </w:style>
  <w:style w:type="paragraph" w:customStyle="1" w:styleId="E89C745836814BDDA3016E161DE95D73">
    <w:name w:val="E89C745836814BDDA3016E161DE95D73"/>
    <w:rsid w:val="00CC2AFB"/>
  </w:style>
  <w:style w:type="paragraph" w:customStyle="1" w:styleId="A87F219B88834504A30734FEFCB95AEF">
    <w:name w:val="A87F219B88834504A30734FEFCB95AEF"/>
    <w:rsid w:val="00CC2AFB"/>
  </w:style>
  <w:style w:type="paragraph" w:customStyle="1" w:styleId="FEEB2333848F43FBAB3077B93C2AF34D">
    <w:name w:val="FEEB2333848F43FBAB3077B93C2AF34D"/>
    <w:rsid w:val="00CC2AFB"/>
  </w:style>
  <w:style w:type="paragraph" w:customStyle="1" w:styleId="01EDAEB951EE460181F0EDFA8ACC85F6">
    <w:name w:val="01EDAEB951EE460181F0EDFA8ACC85F6"/>
    <w:rsid w:val="00CC2AFB"/>
  </w:style>
  <w:style w:type="paragraph" w:customStyle="1" w:styleId="1EED16E6423F405581C36C255BF4EFBC">
    <w:name w:val="1EED16E6423F405581C36C255BF4EFBC"/>
    <w:rsid w:val="00CC2AFB"/>
  </w:style>
  <w:style w:type="paragraph" w:customStyle="1" w:styleId="AD6B232608E14D40823D2D87A97B40E6">
    <w:name w:val="AD6B232608E14D40823D2D87A97B40E6"/>
    <w:rsid w:val="00CC2AFB"/>
  </w:style>
  <w:style w:type="paragraph" w:customStyle="1" w:styleId="C7F373C9A0E04A2CA7B3C5ABCA8B38EF">
    <w:name w:val="C7F373C9A0E04A2CA7B3C5ABCA8B38EF"/>
    <w:rsid w:val="00C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2023-09-13T22:05:00Z</dcterms:created>
  <dcterms:modified xsi:type="dcterms:W3CDTF">2023-09-13T22:22:00Z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