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FB5" w14:textId="77777777" w:rsidR="00445DD9" w:rsidRPr="000B022F" w:rsidRDefault="00445DD9" w:rsidP="00BE4410">
      <w:pPr>
        <w:pStyle w:val="ContactInfo"/>
        <w:jc w:val="left"/>
        <w:rPr>
          <w:color w:val="auto"/>
        </w:rPr>
      </w:pPr>
    </w:p>
    <w:p w14:paraId="688F330A" w14:textId="77777777" w:rsidR="00445DD9" w:rsidRPr="000B022F" w:rsidRDefault="00445DD9" w:rsidP="00BF6121">
      <w:pPr>
        <w:rPr>
          <w:color w:val="auto"/>
        </w:rPr>
      </w:pPr>
    </w:p>
    <w:tbl>
      <w:tblPr>
        <w:tblStyle w:val="TableGrid"/>
        <w:tblW w:w="10044" w:type="dxa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2160"/>
        <w:gridCol w:w="1080"/>
        <w:gridCol w:w="810"/>
        <w:gridCol w:w="1350"/>
        <w:gridCol w:w="1260"/>
        <w:gridCol w:w="779"/>
      </w:tblGrid>
      <w:tr w:rsidR="000B022F" w:rsidRPr="000B022F" w14:paraId="7380DB80" w14:textId="77777777" w:rsidTr="00163BFE">
        <w:trPr>
          <w:trHeight w:val="1076"/>
        </w:trPr>
        <w:tc>
          <w:tcPr>
            <w:tcW w:w="10044" w:type="dxa"/>
            <w:gridSpan w:val="8"/>
          </w:tcPr>
          <w:p w14:paraId="58A600FD" w14:textId="77777777" w:rsidR="00542006" w:rsidRPr="000B022F" w:rsidRDefault="00000000" w:rsidP="00A90A2D">
            <w:pPr>
              <w:pStyle w:val="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DEC9AF3FF009415E88D77CAC81082593"/>
                </w:placeholder>
                <w:showingPlcHdr/>
                <w15:appearance w15:val="hidden"/>
              </w:sdtPr>
              <w:sdtContent>
                <w:r w:rsidR="00156A3A" w:rsidRPr="000B022F">
                  <w:rPr>
                    <w:color w:val="auto"/>
                  </w:rPr>
                  <w:t>Invoice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FE41E09" w14:textId="77777777" w:rsidTr="000B022F">
        <w:trPr>
          <w:trHeight w:val="302"/>
        </w:trPr>
        <w:tc>
          <w:tcPr>
            <w:tcW w:w="5845" w:type="dxa"/>
            <w:gridSpan w:val="4"/>
          </w:tcPr>
          <w:p w14:paraId="1352050C" w14:textId="77777777" w:rsidR="00163BFE" w:rsidRPr="000B022F" w:rsidRDefault="00163BFE" w:rsidP="00CD21D4">
            <w:pPr>
              <w:rPr>
                <w:color w:val="auto"/>
              </w:rPr>
            </w:pPr>
          </w:p>
        </w:tc>
        <w:tc>
          <w:tcPr>
            <w:tcW w:w="810" w:type="dxa"/>
          </w:tcPr>
          <w:p w14:paraId="4C985388" w14:textId="780315B5" w:rsidR="00163BFE" w:rsidRPr="000B022F" w:rsidRDefault="00163BFE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586065519"/>
                <w:placeholder>
                  <w:docPart w:val="E89C745836814BDDA3016E161DE95D73"/>
                </w:placeholder>
                <w:showingPlcHdr/>
                <w15:appearance w15:val="hidden"/>
              </w:sdtPr>
              <w:sdtContent>
                <w:r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DATE:</w:t>
                </w:r>
              </w:sdtContent>
            </w:sdt>
          </w:p>
        </w:tc>
        <w:tc>
          <w:tcPr>
            <w:tcW w:w="1350" w:type="dxa"/>
          </w:tcPr>
          <w:p w14:paraId="0AC96EC3" w14:textId="3B626430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20-Mar-23</w:t>
            </w:r>
          </w:p>
        </w:tc>
        <w:tc>
          <w:tcPr>
            <w:tcW w:w="1260" w:type="dxa"/>
          </w:tcPr>
          <w:p w14:paraId="6CAAE6F5" w14:textId="3718126B" w:rsidR="00163BFE" w:rsidRPr="000B022F" w:rsidRDefault="00163BFE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955478738"/>
                <w:placeholder>
                  <w:docPart w:val="7F7B401302C448368B645880517C25A6"/>
                </w:placeholder>
                <w:showingPlcHdr/>
                <w15:appearance w15:val="hidden"/>
              </w:sdtPr>
              <w:sdtContent>
                <w:r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INVOICE #</w:t>
                </w:r>
              </w:sdtContent>
            </w:sdt>
          </w:p>
        </w:tc>
        <w:tc>
          <w:tcPr>
            <w:tcW w:w="779" w:type="dxa"/>
          </w:tcPr>
          <w:p w14:paraId="3171A56D" w14:textId="7F2D77A3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001</w:t>
            </w:r>
          </w:p>
        </w:tc>
      </w:tr>
      <w:tr w:rsidR="000B022F" w:rsidRPr="000B022F" w14:paraId="33E30691" w14:textId="77777777" w:rsidTr="000B022F">
        <w:trPr>
          <w:trHeight w:val="1351"/>
        </w:trPr>
        <w:tc>
          <w:tcPr>
            <w:tcW w:w="895" w:type="dxa"/>
          </w:tcPr>
          <w:p w14:paraId="6CA00FF1" w14:textId="58244351" w:rsidR="00163BFE" w:rsidRPr="000B022F" w:rsidRDefault="00163BFE" w:rsidP="00C72F49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from:</w:t>
            </w:r>
          </w:p>
        </w:tc>
        <w:tc>
          <w:tcPr>
            <w:tcW w:w="4950" w:type="dxa"/>
            <w:gridSpan w:val="3"/>
          </w:tcPr>
          <w:p w14:paraId="19A1218D" w14:textId="6246C288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Padmavathy</w:t>
            </w:r>
          </w:p>
          <w:p w14:paraId="40AD8947" w14:textId="767DC943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#</w:t>
            </w:r>
            <w:r w:rsidR="005E58A4">
              <w:rPr>
                <w:color w:val="auto"/>
              </w:rPr>
              <w:t>84/3, Nethravathy Layout, 1</w:t>
            </w:r>
            <w:r w:rsidR="005E58A4" w:rsidRPr="005E58A4">
              <w:rPr>
                <w:color w:val="auto"/>
                <w:vertAlign w:val="superscript"/>
              </w:rPr>
              <w:t>st</w:t>
            </w:r>
            <w:r w:rsidR="005E58A4">
              <w:rPr>
                <w:color w:val="auto"/>
              </w:rPr>
              <w:t xml:space="preserve"> Main Road,</w:t>
            </w:r>
          </w:p>
          <w:p w14:paraId="1BE420CC" w14:textId="41D2690E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Margondanahalli,</w:t>
            </w:r>
          </w:p>
          <w:p w14:paraId="35B9AC04" w14:textId="25893EE6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Bangalore</w:t>
            </w:r>
            <w:r w:rsidRPr="000B022F">
              <w:rPr>
                <w:color w:val="auto"/>
              </w:rPr>
              <w:t xml:space="preserve"> – </w:t>
            </w:r>
            <w:r w:rsidRPr="000B022F">
              <w:rPr>
                <w:color w:val="auto"/>
              </w:rPr>
              <w:t>5600</w:t>
            </w:r>
            <w:r w:rsidR="005E58A4">
              <w:rPr>
                <w:color w:val="auto"/>
              </w:rPr>
              <w:t>36</w:t>
            </w:r>
          </w:p>
          <w:p w14:paraId="4521C354" w14:textId="7F6B2B2B" w:rsidR="00163BFE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Mob: </w:t>
            </w:r>
            <w:r w:rsidR="00163BFE" w:rsidRPr="000B022F">
              <w:rPr>
                <w:color w:val="auto"/>
              </w:rPr>
              <w:t>+91 </w:t>
            </w:r>
            <w:r w:rsidR="005E58A4">
              <w:rPr>
                <w:color w:val="auto"/>
              </w:rPr>
              <w:t>84 94 94 74 90</w:t>
            </w:r>
          </w:p>
          <w:p w14:paraId="09615184" w14:textId="481383AC" w:rsidR="000B022F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Email: </w:t>
            </w:r>
            <w:r w:rsidR="005E58A4">
              <w:rPr>
                <w:color w:val="auto"/>
              </w:rPr>
              <w:t>murugesh1506@gmail.com</w:t>
            </w:r>
          </w:p>
        </w:tc>
        <w:tc>
          <w:tcPr>
            <w:tcW w:w="810" w:type="dxa"/>
          </w:tcPr>
          <w:p w14:paraId="7580DFE2" w14:textId="77777777" w:rsidR="00163BFE" w:rsidRPr="000B022F" w:rsidRDefault="00163BFE" w:rsidP="00CD21D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A87F219B88834504A30734FEFCB95AEF"/>
                </w:placeholder>
                <w:showingPlcHdr/>
                <w15:appearance w15:val="hidden"/>
              </w:sdtPr>
              <w:sdtContent>
                <w:r w:rsidRPr="000B022F">
                  <w:rPr>
                    <w:color w:val="auto"/>
                  </w:rPr>
                  <w:t>To: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</w:tc>
        <w:tc>
          <w:tcPr>
            <w:tcW w:w="3389" w:type="dxa"/>
            <w:gridSpan w:val="3"/>
          </w:tcPr>
          <w:p w14:paraId="6C19E460" w14:textId="0610FF04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FEEB2333848F43FBAB3077B93C2AF34D"/>
                </w:placeholder>
                <w15:appearance w15:val="hidden"/>
              </w:sdtPr>
              <w:sdtContent>
                <w:r w:rsidRPr="000B022F">
                  <w:rPr>
                    <w:color w:val="auto"/>
                  </w:rPr>
                  <w:t>President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  <w:p w14:paraId="385B19B5" w14:textId="137D4039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01EDAEB951EE460181F0EDFA8ACC85F6"/>
                </w:placeholder>
                <w15:appearance w15:val="hidden"/>
              </w:sdtPr>
              <w:sdtContent>
                <w:r w:rsidRPr="000B022F">
                  <w:rPr>
                    <w:color w:val="auto"/>
                  </w:rPr>
                  <w:t>The New Town Club Yelahanka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  <w:p w14:paraId="19F5FEB6" w14:textId="1EB8F233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1EED16E6423F405581C36C255BF4EFBC"/>
                </w:placeholder>
                <w15:appearance w15:val="hidden"/>
              </w:sdtPr>
              <w:sdtContent>
                <w:r w:rsidRPr="000B022F">
                  <w:rPr>
                    <w:color w:val="auto"/>
                  </w:rPr>
                  <w:t>Yelahanka Satellite Town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  <w:p w14:paraId="0D394A50" w14:textId="7070C68F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AD6B232608E14D40823D2D87A97B40E6"/>
                </w:placeholder>
                <w15:appearance w15:val="hidden"/>
              </w:sdtPr>
              <w:sdtContent>
                <w:r w:rsidRPr="000B022F">
                  <w:rPr>
                    <w:color w:val="auto"/>
                  </w:rPr>
                  <w:t>Bengaluru</w:t>
                </w:r>
                <w:r w:rsidRPr="000B022F">
                  <w:rPr>
                    <w:color w:val="auto"/>
                  </w:rPr>
                  <w:t xml:space="preserve"> </w:t>
                </w:r>
                <w:r w:rsidRPr="000B022F">
                  <w:rPr>
                    <w:color w:val="auto"/>
                  </w:rPr>
                  <w:t>– 560064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  <w:p w14:paraId="7F77D994" w14:textId="2C360CB1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C7F373C9A0E04A2CA7B3C5ABCA8B38EF"/>
                </w:placeholder>
                <w15:appearance w15:val="hidden"/>
              </w:sdtPr>
              <w:sdtContent>
                <w:r w:rsidRPr="000B022F">
                  <w:rPr>
                    <w:color w:val="auto"/>
                  </w:rPr>
                  <w:t>080 2846 0688</w:t>
                </w:r>
              </w:sdtContent>
            </w:sdt>
            <w:r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881B437" w14:textId="77777777" w:rsidTr="000B022F">
        <w:trPr>
          <w:trHeight w:val="338"/>
        </w:trPr>
        <w:tc>
          <w:tcPr>
            <w:tcW w:w="895" w:type="dxa"/>
          </w:tcPr>
          <w:p w14:paraId="1D64C3FC" w14:textId="77777777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PAN</w:t>
            </w:r>
          </w:p>
        </w:tc>
        <w:tc>
          <w:tcPr>
            <w:tcW w:w="1710" w:type="dxa"/>
          </w:tcPr>
          <w:p w14:paraId="3B8DFF40" w14:textId="287B2B62" w:rsidR="000B022F" w:rsidRPr="005E58A4" w:rsidRDefault="005E58A4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5E58A4">
              <w:rPr>
                <w:b w:val="0"/>
                <w:bCs w:val="0"/>
                <w:color w:val="auto"/>
              </w:rPr>
              <w:t>DPOPP</w:t>
            </w:r>
            <w:r>
              <w:rPr>
                <w:b w:val="0"/>
                <w:bCs w:val="0"/>
                <w:color w:val="auto"/>
              </w:rPr>
              <w:t>5393P</w:t>
            </w:r>
          </w:p>
        </w:tc>
        <w:tc>
          <w:tcPr>
            <w:tcW w:w="2160" w:type="dxa"/>
          </w:tcPr>
          <w:p w14:paraId="4DF9D47F" w14:textId="69190E1F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 xml:space="preserve">ACCOUNT </w:t>
            </w:r>
            <w:r>
              <w:rPr>
                <w:color w:val="auto"/>
              </w:rPr>
              <w:t>Number</w:t>
            </w:r>
          </w:p>
        </w:tc>
        <w:tc>
          <w:tcPr>
            <w:tcW w:w="1890" w:type="dxa"/>
            <w:gridSpan w:val="2"/>
          </w:tcPr>
          <w:p w14:paraId="5186100B" w14:textId="5E951A5C" w:rsidR="000B022F" w:rsidRPr="00237B20" w:rsidRDefault="00237B20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237B20">
              <w:rPr>
                <w:b w:val="0"/>
                <w:bCs w:val="0"/>
                <w:color w:val="auto"/>
              </w:rPr>
              <w:t>50100224535378</w:t>
            </w:r>
          </w:p>
        </w:tc>
        <w:tc>
          <w:tcPr>
            <w:tcW w:w="1350" w:type="dxa"/>
          </w:tcPr>
          <w:p w14:paraId="3C987985" w14:textId="407AC420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IFSC code</w:t>
            </w:r>
          </w:p>
        </w:tc>
        <w:tc>
          <w:tcPr>
            <w:tcW w:w="2039" w:type="dxa"/>
            <w:gridSpan w:val="2"/>
          </w:tcPr>
          <w:p w14:paraId="277FAFA2" w14:textId="732101D9" w:rsidR="000B022F" w:rsidRPr="00237B20" w:rsidRDefault="00237B20" w:rsidP="00CD21D4">
            <w:pPr>
              <w:pStyle w:val="Heading1"/>
              <w:rPr>
                <w:b w:val="0"/>
                <w:bCs w:val="0"/>
                <w:color w:val="auto"/>
              </w:rPr>
            </w:pPr>
            <w:r w:rsidRPr="00237B20">
              <w:rPr>
                <w:b w:val="0"/>
                <w:bCs w:val="0"/>
                <w:color w:val="auto"/>
              </w:rPr>
              <w:t>HDFC0002779</w:t>
            </w:r>
          </w:p>
        </w:tc>
      </w:tr>
    </w:tbl>
    <w:p w14:paraId="52EB7E11" w14:textId="77777777" w:rsidR="00856EDE" w:rsidRPr="000B022F" w:rsidRDefault="00856EDE" w:rsidP="00856EDE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760"/>
        <w:gridCol w:w="1350"/>
        <w:gridCol w:w="2065"/>
      </w:tblGrid>
      <w:tr w:rsidR="000B022F" w:rsidRPr="000B022F" w14:paraId="63DEEA9B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5E16EB51" w14:textId="2655A457" w:rsidR="002D2C31" w:rsidRPr="000B022F" w:rsidRDefault="00163BFE" w:rsidP="00156A3A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Sr No</w:t>
            </w:r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04E6EA0" w14:textId="77777777" w:rsidR="002D2C31" w:rsidRPr="000B022F" w:rsidRDefault="00000000" w:rsidP="002D2C3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EF7B453D861042F292C4FEFF3DB917E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Description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BF6AEB1" w14:textId="77777777" w:rsidR="002D2C31" w:rsidRPr="000B022F" w:rsidRDefault="00000000" w:rsidP="00BE4410">
            <w:pPr>
              <w:pStyle w:val="Heading1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0428D5FB59DE4A91883FB0B4BA6CACD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Unit Price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vAlign w:val="center"/>
          </w:tcPr>
          <w:p w14:paraId="5198897A" w14:textId="6C0CB971" w:rsidR="002D2C31" w:rsidRPr="000B022F" w:rsidRDefault="00163BFE" w:rsidP="00163BFE">
            <w:pPr>
              <w:pStyle w:val="Heading1"/>
              <w:jc w:val="center"/>
              <w:rPr>
                <w:color w:val="auto"/>
              </w:rPr>
            </w:pPr>
            <w:r w:rsidRPr="000B022F">
              <w:rPr>
                <w:color w:val="auto"/>
              </w:rPr>
              <w:t>total</w:t>
            </w:r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7BFE81B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79DB1B9D" w14:textId="50C385FE" w:rsidR="002D2C31" w:rsidRPr="000B022F" w:rsidRDefault="000B022F" w:rsidP="00237B2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1)</w:t>
            </w:r>
          </w:p>
        </w:tc>
        <w:tc>
          <w:tcPr>
            <w:tcW w:w="5760" w:type="dxa"/>
            <w:vAlign w:val="center"/>
          </w:tcPr>
          <w:p w14:paraId="65BF5809" w14:textId="449924A0" w:rsidR="002D2C31" w:rsidRPr="000B022F" w:rsidRDefault="000B022F" w:rsidP="002D2C31">
            <w:pPr>
              <w:rPr>
                <w:color w:val="auto"/>
              </w:rPr>
            </w:pPr>
            <w:r>
              <w:rPr>
                <w:color w:val="auto"/>
              </w:rPr>
              <w:t>Maintenance of NTCYNK Software</w:t>
            </w:r>
          </w:p>
        </w:tc>
        <w:tc>
          <w:tcPr>
            <w:tcW w:w="1350" w:type="dxa"/>
            <w:vAlign w:val="center"/>
          </w:tcPr>
          <w:p w14:paraId="78A130CD" w14:textId="421EF633" w:rsidR="002D2C31" w:rsidRPr="000B022F" w:rsidRDefault="000B022F" w:rsidP="003823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065" w:type="dxa"/>
            <w:vAlign w:val="center"/>
          </w:tcPr>
          <w:p w14:paraId="5ADA1903" w14:textId="71E9E5CD" w:rsidR="00C3490E" w:rsidRPr="000B022F" w:rsidRDefault="005E58A4" w:rsidP="00BE4410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0B022F">
              <w:rPr>
                <w:color w:val="auto"/>
              </w:rPr>
              <w:t>5</w:t>
            </w:r>
            <w:r w:rsidR="00382397">
              <w:rPr>
                <w:color w:val="auto"/>
              </w:rPr>
              <w:t>,</w:t>
            </w:r>
            <w:r w:rsidR="000B022F">
              <w:rPr>
                <w:color w:val="auto"/>
              </w:rPr>
              <w:t>000.00</w:t>
            </w:r>
          </w:p>
        </w:tc>
      </w:tr>
      <w:tr w:rsidR="000B022F" w:rsidRPr="000B022F" w14:paraId="53C940F7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6DC2824C" w14:textId="49AD4323" w:rsidR="00C3490E" w:rsidRPr="000B022F" w:rsidRDefault="00C3490E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A0D8888" w14:textId="37F4E977" w:rsidR="00C3490E" w:rsidRPr="000B022F" w:rsidRDefault="00C3490E" w:rsidP="00156A3A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543BAB09" w14:textId="0908F6E8" w:rsidR="00C3490E" w:rsidRPr="000B022F" w:rsidRDefault="00C3490E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101D6C1D" w14:textId="3B60BB94" w:rsidR="00C3490E" w:rsidRPr="000B022F" w:rsidRDefault="00C3490E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4D59AC78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6ACE38EB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046A6C83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01D188AE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5E751955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96BF1B3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43A593B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4D7DD38C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6F2974A7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246D1FDC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3A42115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D240B0A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AC83C26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EB85C84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71C1FE34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6DD7DFAE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39F3728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E13AE21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340C1576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4EA011CE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A205A0F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DACF9DE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FFA839A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08978F81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3968F233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5399B0E6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62BA886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23ECE390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51E2DEB5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786A5F7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317FEB38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4A243BEC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B1BBACD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1DA4429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4D758BC5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70FEC4B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136F9757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B0DAFD6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171F664F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2AA495B4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1F3EAF8C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08E89AD1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E8805C9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352E343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3DE542C1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5BC79D62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42E141A3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69FD165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4C30FEF6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EB1F318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04B6C0E" w14:textId="77777777" w:rsidTr="00237B20">
        <w:trPr>
          <w:trHeight w:val="397"/>
        </w:trPr>
        <w:tc>
          <w:tcPr>
            <w:tcW w:w="895" w:type="dxa"/>
            <w:vAlign w:val="center"/>
          </w:tcPr>
          <w:p w14:paraId="32E6F329" w14:textId="344F992C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10B2F7A" w14:textId="7C650FE4" w:rsidR="005E0721" w:rsidRPr="000B022F" w:rsidRDefault="00263EFD" w:rsidP="002D2C31">
            <w:pPr>
              <w:rPr>
                <w:color w:val="auto"/>
              </w:rPr>
            </w:pPr>
            <w:r>
              <w:rPr>
                <w:color w:val="auto"/>
              </w:rPr>
              <w:t>Rupees</w:t>
            </w:r>
            <w:r>
              <w:rPr>
                <w:color w:val="auto"/>
              </w:rPr>
              <w:t xml:space="preserve"> </w:t>
            </w:r>
            <w:proofErr w:type="gramStart"/>
            <w:r w:rsidR="00EA3266">
              <w:rPr>
                <w:color w:val="auto"/>
              </w:rPr>
              <w:t>Forty Five</w:t>
            </w:r>
            <w:proofErr w:type="gramEnd"/>
            <w:r w:rsidR="00EA3266">
              <w:rPr>
                <w:color w:val="auto"/>
              </w:rPr>
              <w:t xml:space="preserve"> Thousand Only</w:t>
            </w:r>
          </w:p>
        </w:tc>
        <w:tc>
          <w:tcPr>
            <w:tcW w:w="1350" w:type="dxa"/>
            <w:vAlign w:val="center"/>
          </w:tcPr>
          <w:p w14:paraId="05295562" w14:textId="77777777" w:rsidR="005E0721" w:rsidRPr="000B022F" w:rsidRDefault="00000000" w:rsidP="005E072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830B3DB204C94F08884952BCBE89F21F"/>
                </w:placeholder>
                <w:temporary/>
                <w:showingPlcHdr/>
                <w15:appearance w15:val="hidden"/>
              </w:sdtPr>
              <w:sdtContent>
                <w:r w:rsidR="005E0721" w:rsidRPr="000B022F">
                  <w:rPr>
                    <w:color w:val="auto"/>
                  </w:rPr>
                  <w:t>Total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shd w:val="clear" w:color="auto" w:fill="E6EFEA" w:themeFill="accent1" w:themeFillTint="33"/>
            <w:vAlign w:val="center"/>
          </w:tcPr>
          <w:p w14:paraId="1DBD3FF5" w14:textId="704AEC63" w:rsidR="005E0721" w:rsidRPr="000B022F" w:rsidRDefault="005E58A4" w:rsidP="005E0721">
            <w:pPr>
              <w:pStyle w:val="Totals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0B022F">
              <w:rPr>
                <w:color w:val="auto"/>
              </w:rPr>
              <w:t>5,000.00</w:t>
            </w:r>
          </w:p>
        </w:tc>
      </w:tr>
    </w:tbl>
    <w:p w14:paraId="0E2EB81F" w14:textId="607BCD11" w:rsidR="00A81CA6" w:rsidRPr="000B022F" w:rsidRDefault="00A81CA6" w:rsidP="000B022F">
      <w:pPr>
        <w:pStyle w:val="ContactInfo"/>
        <w:jc w:val="left"/>
        <w:rPr>
          <w:color w:val="auto"/>
        </w:rPr>
      </w:pPr>
    </w:p>
    <w:sectPr w:rsidR="00A81CA6" w:rsidRPr="000B022F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8EAA" w14:textId="77777777" w:rsidR="00AD4D67" w:rsidRDefault="00AD4D67" w:rsidP="00EE0F7F">
      <w:r>
        <w:separator/>
      </w:r>
    </w:p>
  </w:endnote>
  <w:endnote w:type="continuationSeparator" w:id="0">
    <w:p w14:paraId="63E75387" w14:textId="77777777" w:rsidR="00AD4D67" w:rsidRDefault="00AD4D67" w:rsidP="00EE0F7F">
      <w:r>
        <w:continuationSeparator/>
      </w:r>
    </w:p>
  </w:endnote>
  <w:endnote w:type="continuationNotice" w:id="1">
    <w:p w14:paraId="09E3474C" w14:textId="77777777" w:rsidR="00AD4D67" w:rsidRDefault="00AD4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9577B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DE05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6CF2" w14:textId="77777777" w:rsidR="00AD4D67" w:rsidRDefault="00AD4D67" w:rsidP="00EE0F7F">
      <w:r>
        <w:separator/>
      </w:r>
    </w:p>
  </w:footnote>
  <w:footnote w:type="continuationSeparator" w:id="0">
    <w:p w14:paraId="0DFE639A" w14:textId="77777777" w:rsidR="00AD4D67" w:rsidRDefault="00AD4D67" w:rsidP="00EE0F7F">
      <w:r>
        <w:continuationSeparator/>
      </w:r>
    </w:p>
  </w:footnote>
  <w:footnote w:type="continuationNotice" w:id="1">
    <w:p w14:paraId="6F340A02" w14:textId="77777777" w:rsidR="00AD4D67" w:rsidRDefault="00AD4D6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B022F"/>
    <w:rsid w:val="000E34F4"/>
    <w:rsid w:val="000F3D19"/>
    <w:rsid w:val="001069E0"/>
    <w:rsid w:val="001129DC"/>
    <w:rsid w:val="00124AE4"/>
    <w:rsid w:val="00131F5D"/>
    <w:rsid w:val="00141CC5"/>
    <w:rsid w:val="00156A3A"/>
    <w:rsid w:val="00161833"/>
    <w:rsid w:val="00163BFE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37B20"/>
    <w:rsid w:val="00243832"/>
    <w:rsid w:val="00253682"/>
    <w:rsid w:val="00263EFD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2397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5E58A4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D4D67"/>
    <w:rsid w:val="00AF7D1F"/>
    <w:rsid w:val="00B17021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A3266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D2A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C9AF3FF009415E88D77CAC81082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EC2C-CE5E-43F4-A48E-EA15CDE22D4F}"/>
      </w:docPartPr>
      <w:docPartBody>
        <w:p w:rsidR="00000000" w:rsidRDefault="00000000">
          <w:pPr>
            <w:pStyle w:val="DEC9AF3FF009415E88D77CAC81082593"/>
          </w:pPr>
          <w:r w:rsidRPr="00156A3A">
            <w:t>Invoice</w:t>
          </w:r>
        </w:p>
      </w:docPartBody>
    </w:docPart>
    <w:docPart>
      <w:docPartPr>
        <w:name w:val="EF7B453D861042F292C4FEFF3DB91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DFDB-BAA1-416A-9ABC-2B0A0688B580}"/>
      </w:docPartPr>
      <w:docPartBody>
        <w:p w:rsidR="00000000" w:rsidRDefault="00000000">
          <w:pPr>
            <w:pStyle w:val="EF7B453D861042F292C4FEFF3DB917E6"/>
          </w:pPr>
          <w:r>
            <w:t>Description</w:t>
          </w:r>
        </w:p>
      </w:docPartBody>
    </w:docPart>
    <w:docPart>
      <w:docPartPr>
        <w:name w:val="0428D5FB59DE4A91883FB0B4BA6C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41D2-62DB-41D8-A2A5-0F6AEA7B86E7}"/>
      </w:docPartPr>
      <w:docPartBody>
        <w:p w:rsidR="00000000" w:rsidRDefault="00000000">
          <w:pPr>
            <w:pStyle w:val="0428D5FB59DE4A91883FB0B4BA6CACD6"/>
          </w:pPr>
          <w:r>
            <w:t>Unit Price</w:t>
          </w:r>
        </w:p>
      </w:docPartBody>
    </w:docPart>
    <w:docPart>
      <w:docPartPr>
        <w:name w:val="830B3DB204C94F08884952BCBE89F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FC87-851E-4240-9024-FDE6462B86A8}"/>
      </w:docPartPr>
      <w:docPartBody>
        <w:p w:rsidR="00000000" w:rsidRDefault="00000000">
          <w:pPr>
            <w:pStyle w:val="830B3DB204C94F08884952BCBE89F21F"/>
          </w:pPr>
          <w:r>
            <w:t>Total</w:t>
          </w:r>
        </w:p>
      </w:docPartBody>
    </w:docPart>
    <w:docPart>
      <w:docPartPr>
        <w:name w:val="7F7B401302C448368B645880517C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5313-D6C5-40D8-B384-628ACE296B56}"/>
      </w:docPartPr>
      <w:docPartBody>
        <w:p w:rsidR="00000000" w:rsidRDefault="00CC2AFB" w:rsidP="00CC2AFB">
          <w:pPr>
            <w:pStyle w:val="7F7B401302C448368B645880517C25A6"/>
          </w:pPr>
          <w:r w:rsidRPr="00156A3A">
            <w:t>INVOICE #</w:t>
          </w:r>
        </w:p>
      </w:docPartBody>
    </w:docPart>
    <w:docPart>
      <w:docPartPr>
        <w:name w:val="E89C745836814BDDA3016E161DE95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9933-F157-446C-A0C6-51C10B2E5413}"/>
      </w:docPartPr>
      <w:docPartBody>
        <w:p w:rsidR="00000000" w:rsidRDefault="00CC2AFB" w:rsidP="00CC2AFB">
          <w:pPr>
            <w:pStyle w:val="E89C745836814BDDA3016E161DE95D73"/>
          </w:pPr>
          <w:r w:rsidRPr="00156A3A">
            <w:t>DATE:</w:t>
          </w:r>
        </w:p>
      </w:docPartBody>
    </w:docPart>
    <w:docPart>
      <w:docPartPr>
        <w:name w:val="A87F219B88834504A30734FEFCB9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112D-C01A-4557-87F5-1D3392013861}"/>
      </w:docPartPr>
      <w:docPartBody>
        <w:p w:rsidR="00000000" w:rsidRDefault="00CC2AFB" w:rsidP="00CC2AFB">
          <w:pPr>
            <w:pStyle w:val="A87F219B88834504A30734FEFCB95AEF"/>
          </w:pPr>
          <w:r w:rsidRPr="00156A3A">
            <w:t>To:</w:t>
          </w:r>
        </w:p>
      </w:docPartBody>
    </w:docPart>
    <w:docPart>
      <w:docPartPr>
        <w:name w:val="FEEB2333848F43FBAB3077B93C2A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965B-C302-4AEE-B042-6F14324EE94C}"/>
      </w:docPartPr>
      <w:docPartBody>
        <w:p w:rsidR="00000000" w:rsidRDefault="00CC2AFB" w:rsidP="00CC2AFB">
          <w:pPr>
            <w:pStyle w:val="FEEB2333848F43FBAB3077B93C2AF34D"/>
          </w:pPr>
          <w:r w:rsidRPr="00156A3A">
            <w:t>Anjali Chaturvedi</w:t>
          </w:r>
        </w:p>
      </w:docPartBody>
    </w:docPart>
    <w:docPart>
      <w:docPartPr>
        <w:name w:val="01EDAEB951EE460181F0EDFA8ACC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5985-6615-4FB5-BA3D-44D736854D52}"/>
      </w:docPartPr>
      <w:docPartBody>
        <w:p w:rsidR="00000000" w:rsidRDefault="00CC2AFB" w:rsidP="00CC2AFB">
          <w:pPr>
            <w:pStyle w:val="01EDAEB951EE460181F0EDFA8ACC85F6"/>
          </w:pPr>
          <w:r w:rsidRPr="00156A3A">
            <w:t>Extra Frame Photography</w:t>
          </w:r>
        </w:p>
      </w:docPartBody>
    </w:docPart>
    <w:docPart>
      <w:docPartPr>
        <w:name w:val="1EED16E6423F405581C36C255BF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C9DF3-3E8F-442B-ABA8-E3A5917956F4}"/>
      </w:docPartPr>
      <w:docPartBody>
        <w:p w:rsidR="00000000" w:rsidRDefault="00CC2AFB" w:rsidP="00CC2AFB">
          <w:pPr>
            <w:pStyle w:val="1EED16E6423F405581C36C255BF4EFBC"/>
          </w:pPr>
          <w:r w:rsidRPr="00156A3A">
            <w:t>89 Pacific Ave</w:t>
          </w:r>
        </w:p>
      </w:docPartBody>
    </w:docPart>
    <w:docPart>
      <w:docPartPr>
        <w:name w:val="AD6B232608E14D40823D2D87A97B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673F-5B83-49DB-B3E0-D7AFB48FC7C4}"/>
      </w:docPartPr>
      <w:docPartBody>
        <w:p w:rsidR="00000000" w:rsidRDefault="00CC2AFB" w:rsidP="00CC2AFB">
          <w:pPr>
            <w:pStyle w:val="AD6B232608E14D40823D2D87A97B40E6"/>
          </w:pPr>
          <w:r w:rsidRPr="00156A3A">
            <w:t>San Francisco, CA</w:t>
          </w:r>
        </w:p>
      </w:docPartBody>
    </w:docPart>
    <w:docPart>
      <w:docPartPr>
        <w:name w:val="C7F373C9A0E04A2CA7B3C5ABCA8B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219AE-0DF0-4EFF-B880-D03E43E60717}"/>
      </w:docPartPr>
      <w:docPartBody>
        <w:p w:rsidR="00000000" w:rsidRDefault="00CC2AFB" w:rsidP="00CC2AFB">
          <w:pPr>
            <w:pStyle w:val="C7F373C9A0E04A2CA7B3C5ABCA8B38EF"/>
          </w:pPr>
          <w:r w:rsidRPr="00156A3A">
            <w:t>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B"/>
    <w:rsid w:val="00320D8B"/>
    <w:rsid w:val="00C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9AF3FF009415E88D77CAC81082593">
    <w:name w:val="DEC9AF3FF009415E88D77CAC81082593"/>
  </w:style>
  <w:style w:type="paragraph" w:customStyle="1" w:styleId="6DB79DDFC910498E85B0DCA5F568BDDE">
    <w:name w:val="6DB79DDFC910498E85B0DCA5F568BDDE"/>
  </w:style>
  <w:style w:type="paragraph" w:customStyle="1" w:styleId="C29EBC5670F347EEACE99C37A7C8E072">
    <w:name w:val="C29EBC5670F347EEACE99C37A7C8E072"/>
  </w:style>
  <w:style w:type="paragraph" w:customStyle="1" w:styleId="91FC066CC9164C8EA178A0CE2FD4A5DB">
    <w:name w:val="91FC066CC9164C8EA178A0CE2FD4A5DB"/>
  </w:style>
  <w:style w:type="paragraph" w:customStyle="1" w:styleId="C119FE3AD726437BB3040825A5BE845C">
    <w:name w:val="C119FE3AD726437BB3040825A5BE845C"/>
  </w:style>
  <w:style w:type="paragraph" w:customStyle="1" w:styleId="51587CD9AE864A968B17BB49E6B3DD6C">
    <w:name w:val="51587CD9AE864A968B17BB49E6B3DD6C"/>
  </w:style>
  <w:style w:type="paragraph" w:customStyle="1" w:styleId="559E93B773A04A6A99A0129513638A18">
    <w:name w:val="559E93B773A04A6A99A0129513638A18"/>
  </w:style>
  <w:style w:type="paragraph" w:customStyle="1" w:styleId="65BDE8497F4F4E778C8275249EAFE18F">
    <w:name w:val="65BDE8497F4F4E778C8275249EAFE18F"/>
  </w:style>
  <w:style w:type="paragraph" w:customStyle="1" w:styleId="A05006D2051F4917876264AE3E691B0A">
    <w:name w:val="A05006D2051F4917876264AE3E691B0A"/>
  </w:style>
  <w:style w:type="paragraph" w:customStyle="1" w:styleId="F7F33D62DE564530AF703C20B54A7966">
    <w:name w:val="F7F33D62DE564530AF703C20B54A7966"/>
  </w:style>
  <w:style w:type="paragraph" w:customStyle="1" w:styleId="A9C038A99B72403FB1079372CB82924E">
    <w:name w:val="A9C038A99B72403FB1079372CB82924E"/>
  </w:style>
  <w:style w:type="paragraph" w:customStyle="1" w:styleId="D60C3FE5C4ED488FB33AE8E01DB4BA18">
    <w:name w:val="D60C3FE5C4ED488FB33AE8E01DB4BA18"/>
  </w:style>
  <w:style w:type="paragraph" w:customStyle="1" w:styleId="D7B0EBD333C546AFAE8F6B905720F3C3">
    <w:name w:val="D7B0EBD333C546AFAE8F6B905720F3C3"/>
  </w:style>
  <w:style w:type="paragraph" w:customStyle="1" w:styleId="EA43F953577A448F9E558FEE0426754A">
    <w:name w:val="EA43F953577A448F9E558FEE0426754A"/>
  </w:style>
  <w:style w:type="paragraph" w:customStyle="1" w:styleId="0B6076447E1140E68080B2D1E5FDC407">
    <w:name w:val="0B6076447E1140E68080B2D1E5FDC407"/>
  </w:style>
  <w:style w:type="paragraph" w:customStyle="1" w:styleId="597D80B9CEA7492CA8D23BF0859115FC">
    <w:name w:val="597D80B9CEA7492CA8D23BF0859115FC"/>
  </w:style>
  <w:style w:type="paragraph" w:customStyle="1" w:styleId="090CFD508E364A3EAB38342CF4D83AC7">
    <w:name w:val="090CFD508E364A3EAB38342CF4D83AC7"/>
  </w:style>
  <w:style w:type="paragraph" w:customStyle="1" w:styleId="49441643A4FF48889A6E2FC0E26D12C6">
    <w:name w:val="49441643A4FF48889A6E2FC0E26D12C6"/>
  </w:style>
  <w:style w:type="paragraph" w:customStyle="1" w:styleId="F590B2F370B540828715910343F06EF8">
    <w:name w:val="F590B2F370B540828715910343F06EF8"/>
  </w:style>
  <w:style w:type="paragraph" w:customStyle="1" w:styleId="72254D363BB74D8AA4E8F51C795EFD80">
    <w:name w:val="72254D363BB74D8AA4E8F51C795EFD80"/>
  </w:style>
  <w:style w:type="paragraph" w:customStyle="1" w:styleId="2A6AB830B086424291A63E36E45D8860">
    <w:name w:val="2A6AB830B086424291A63E36E45D8860"/>
  </w:style>
  <w:style w:type="paragraph" w:customStyle="1" w:styleId="277287CFD12041A48CC49579E386629F">
    <w:name w:val="277287CFD12041A48CC49579E386629F"/>
  </w:style>
  <w:style w:type="paragraph" w:customStyle="1" w:styleId="EF7B453D861042F292C4FEFF3DB917E6">
    <w:name w:val="EF7B453D861042F292C4FEFF3DB917E6"/>
  </w:style>
  <w:style w:type="paragraph" w:customStyle="1" w:styleId="0428D5FB59DE4A91883FB0B4BA6CACD6">
    <w:name w:val="0428D5FB59DE4A91883FB0B4BA6CACD6"/>
  </w:style>
  <w:style w:type="paragraph" w:customStyle="1" w:styleId="9458D91F6161402DBB01C62D8779DEDF">
    <w:name w:val="9458D91F6161402DBB01C62D8779DEDF"/>
  </w:style>
  <w:style w:type="paragraph" w:customStyle="1" w:styleId="9E635CACB5B94E179E435D16F1C2E2CA">
    <w:name w:val="9E635CACB5B94E179E435D16F1C2E2CA"/>
  </w:style>
  <w:style w:type="paragraph" w:customStyle="1" w:styleId="5A1C3CBF2403473D9AF6BE7D5E55797E">
    <w:name w:val="5A1C3CBF2403473D9AF6BE7D5E55797E"/>
  </w:style>
  <w:style w:type="paragraph" w:customStyle="1" w:styleId="DFFD17901A594E518F666F632167D903">
    <w:name w:val="DFFD17901A594E518F666F632167D903"/>
  </w:style>
  <w:style w:type="paragraph" w:customStyle="1" w:styleId="A47C64F329A144A1A1EB8ACF600D9E04">
    <w:name w:val="A47C64F329A144A1A1EB8ACF600D9E04"/>
  </w:style>
  <w:style w:type="paragraph" w:customStyle="1" w:styleId="45C4BE74302C44169B3DDEA087A546F1">
    <w:name w:val="45C4BE74302C44169B3DDEA087A546F1"/>
  </w:style>
  <w:style w:type="paragraph" w:customStyle="1" w:styleId="D09F4186E82C474DAEAB8E106DF8C192">
    <w:name w:val="D09F4186E82C474DAEAB8E106DF8C192"/>
  </w:style>
  <w:style w:type="paragraph" w:customStyle="1" w:styleId="30F33F0108D74FDFB9B2D8BDB05AAD8A">
    <w:name w:val="30F33F0108D74FDFB9B2D8BDB05AAD8A"/>
  </w:style>
  <w:style w:type="paragraph" w:customStyle="1" w:styleId="5A817CBA65DA456D8DAF304C01BC3EB2">
    <w:name w:val="5A817CBA65DA456D8DAF304C01BC3EB2"/>
  </w:style>
  <w:style w:type="paragraph" w:customStyle="1" w:styleId="C382D12EAA7448CC928093169DB2C987">
    <w:name w:val="C382D12EAA7448CC928093169DB2C987"/>
  </w:style>
  <w:style w:type="paragraph" w:customStyle="1" w:styleId="F0B945CC7F364E99AE8ABAC2E48815E5">
    <w:name w:val="F0B945CC7F364E99AE8ABAC2E48815E5"/>
  </w:style>
  <w:style w:type="paragraph" w:customStyle="1" w:styleId="BD9786E04A6743FAA29218BBE9A776D4">
    <w:name w:val="BD9786E04A6743FAA29218BBE9A776D4"/>
  </w:style>
  <w:style w:type="paragraph" w:customStyle="1" w:styleId="4A61E239EAAB45C9A832633B8E00E1FC">
    <w:name w:val="4A61E239EAAB45C9A832633B8E00E1FC"/>
  </w:style>
  <w:style w:type="paragraph" w:customStyle="1" w:styleId="830B3DB204C94F08884952BCBE89F21F">
    <w:name w:val="830B3DB204C94F08884952BCBE89F21F"/>
  </w:style>
  <w:style w:type="paragraph" w:customStyle="1" w:styleId="9006CC6C991F4C6D983C4C2D5197170F">
    <w:name w:val="9006CC6C991F4C6D983C4C2D5197170F"/>
  </w:style>
  <w:style w:type="paragraph" w:customStyle="1" w:styleId="EB053AD7062A4A218F1EFC3A7CE062E0">
    <w:name w:val="EB053AD7062A4A218F1EFC3A7CE062E0"/>
  </w:style>
  <w:style w:type="paragraph" w:customStyle="1" w:styleId="71E5F31575D14CA4AF2B38F0094E4E0F">
    <w:name w:val="71E5F31575D14CA4AF2B38F0094E4E0F"/>
  </w:style>
  <w:style w:type="paragraph" w:customStyle="1" w:styleId="A794BB04222147E08B5FD31CFCBAFBBA">
    <w:name w:val="A794BB04222147E08B5FD31CFCBAFBBA"/>
  </w:style>
  <w:style w:type="paragraph" w:customStyle="1" w:styleId="85B41F7DCC5F4212AE43EBE8F72E5DA7">
    <w:name w:val="85B41F7DCC5F4212AE43EBE8F72E5DA7"/>
  </w:style>
  <w:style w:type="paragraph" w:customStyle="1" w:styleId="921C188B3ADA465C94EF189EBE40232A">
    <w:name w:val="921C188B3ADA465C94EF189EBE40232A"/>
  </w:style>
  <w:style w:type="paragraph" w:customStyle="1" w:styleId="35129F038AEE4E1D944B472579403074">
    <w:name w:val="35129F038AEE4E1D944B472579403074"/>
  </w:style>
  <w:style w:type="paragraph" w:customStyle="1" w:styleId="5E28D182E6CF4E66B9464E78EEBDACE2">
    <w:name w:val="5E28D182E6CF4E66B9464E78EEBDACE2"/>
  </w:style>
  <w:style w:type="paragraph" w:customStyle="1" w:styleId="A77E41E059054610A02BE0579664426B">
    <w:name w:val="A77E41E059054610A02BE0579664426B"/>
  </w:style>
  <w:style w:type="paragraph" w:customStyle="1" w:styleId="296BB410E4154813BE5BF716CBE834F6">
    <w:name w:val="296BB410E4154813BE5BF716CBE834F6"/>
  </w:style>
  <w:style w:type="paragraph" w:customStyle="1" w:styleId="E87D3FA2E55F4BAD824A9DECA8CD27CE">
    <w:name w:val="E87D3FA2E55F4BAD824A9DECA8CD27CE"/>
  </w:style>
  <w:style w:type="paragraph" w:customStyle="1" w:styleId="7F7B401302C448368B645880517C25A6">
    <w:name w:val="7F7B401302C448368B645880517C25A6"/>
    <w:rsid w:val="00CC2AFB"/>
  </w:style>
  <w:style w:type="paragraph" w:customStyle="1" w:styleId="E89C745836814BDDA3016E161DE95D73">
    <w:name w:val="E89C745836814BDDA3016E161DE95D73"/>
    <w:rsid w:val="00CC2AFB"/>
  </w:style>
  <w:style w:type="paragraph" w:customStyle="1" w:styleId="A87F219B88834504A30734FEFCB95AEF">
    <w:name w:val="A87F219B88834504A30734FEFCB95AEF"/>
    <w:rsid w:val="00CC2AFB"/>
  </w:style>
  <w:style w:type="paragraph" w:customStyle="1" w:styleId="FEEB2333848F43FBAB3077B93C2AF34D">
    <w:name w:val="FEEB2333848F43FBAB3077B93C2AF34D"/>
    <w:rsid w:val="00CC2AFB"/>
  </w:style>
  <w:style w:type="paragraph" w:customStyle="1" w:styleId="01EDAEB951EE460181F0EDFA8ACC85F6">
    <w:name w:val="01EDAEB951EE460181F0EDFA8ACC85F6"/>
    <w:rsid w:val="00CC2AFB"/>
  </w:style>
  <w:style w:type="paragraph" w:customStyle="1" w:styleId="1EED16E6423F405581C36C255BF4EFBC">
    <w:name w:val="1EED16E6423F405581C36C255BF4EFBC"/>
    <w:rsid w:val="00CC2AFB"/>
  </w:style>
  <w:style w:type="paragraph" w:customStyle="1" w:styleId="AD6B232608E14D40823D2D87A97B40E6">
    <w:name w:val="AD6B232608E14D40823D2D87A97B40E6"/>
    <w:rsid w:val="00CC2AFB"/>
  </w:style>
  <w:style w:type="paragraph" w:customStyle="1" w:styleId="C7F373C9A0E04A2CA7B3C5ABCA8B38EF">
    <w:name w:val="C7F373C9A0E04A2CA7B3C5ABCA8B38EF"/>
    <w:rsid w:val="00C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2023-03-20T05:00:00Z</dcterms:created>
  <dcterms:modified xsi:type="dcterms:W3CDTF">2023-03-20T05:18:00Z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